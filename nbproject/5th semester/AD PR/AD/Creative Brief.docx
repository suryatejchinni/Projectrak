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FF76E1" w14:paraId="59C8A0C3" w14:textId="77777777">
        <w:tc>
          <w:tcPr>
            <w:tcW w:w="965" w:type="dxa"/>
            <w:shd w:val="clear" w:color="auto" w:fill="3A3A3A" w:themeFill="text2"/>
          </w:tcPr>
          <w:p w14:paraId="37C80071" w14:textId="77777777" w:rsidR="00FF76E1" w:rsidRDefault="00FF76E1">
            <w:pPr>
              <w:spacing w:before="260"/>
            </w:pPr>
          </w:p>
        </w:tc>
        <w:tc>
          <w:tcPr>
            <w:tcW w:w="518" w:type="dxa"/>
          </w:tcPr>
          <w:p w14:paraId="0EC5AFDF" w14:textId="77777777" w:rsidR="00FF76E1" w:rsidRDefault="00FF76E1">
            <w:pPr>
              <w:spacing w:before="260"/>
            </w:pPr>
          </w:p>
        </w:tc>
        <w:tc>
          <w:tcPr>
            <w:tcW w:w="8581" w:type="dxa"/>
          </w:tcPr>
          <w:p w14:paraId="50F8A6B2" w14:textId="77777777" w:rsidR="00FF76E1" w:rsidRDefault="005307FD">
            <w:pPr>
              <w:pStyle w:val="Title"/>
            </w:pPr>
            <w:r>
              <w:t>Creative Brief</w:t>
            </w:r>
          </w:p>
          <w:p w14:paraId="6E1FECB4" w14:textId="77777777" w:rsidR="00FF76E1" w:rsidRDefault="005307FD" w:rsidP="005307FD">
            <w:pPr>
              <w:pStyle w:val="Subtitle"/>
            </w:pPr>
            <w:r>
              <w:t>Aromatics Private Limited</w:t>
            </w:r>
          </w:p>
        </w:tc>
      </w:tr>
    </w:tbl>
    <w:p w14:paraId="00CC3DEC" w14:textId="77777777" w:rsidR="00FF76E1" w:rsidRDefault="005307FD">
      <w:pPr>
        <w:pStyle w:val="Date"/>
      </w:pPr>
      <w:r>
        <w:t>October 8, 2016</w:t>
      </w:r>
    </w:p>
    <w:p w14:paraId="36703B7C" w14:textId="77777777" w:rsidR="00FF76E1" w:rsidRDefault="005307FD">
      <w:pPr>
        <w:pStyle w:val="Heading1"/>
      </w:pPr>
      <w:r>
        <w:t>Client</w:t>
      </w:r>
    </w:p>
    <w:p w14:paraId="0AA6D918" w14:textId="6762CD4F" w:rsidR="00FF76E1" w:rsidRDefault="005307FD">
      <w:r>
        <w:t>Aromatics Private Limited is a leading company selling various beauty products</w:t>
      </w:r>
      <w:r w:rsidR="00777C31">
        <w:t xml:space="preserve"> for women</w:t>
      </w:r>
      <w:r>
        <w:t xml:space="preserve"> which are scented – </w:t>
      </w:r>
      <w:r w:rsidR="00373557">
        <w:t xml:space="preserve">soaps, body </w:t>
      </w:r>
      <w:r w:rsidR="00777C31">
        <w:t>creams</w:t>
      </w:r>
      <w:r w:rsidR="00373557">
        <w:t xml:space="preserve">, shower gel </w:t>
      </w:r>
      <w:r>
        <w:t>etc. It is an established fragrance brand in the market with continuous high sales and customers’ loyalty over the years of its existence.</w:t>
      </w:r>
    </w:p>
    <w:p w14:paraId="3DE332E1" w14:textId="77777777" w:rsidR="00FF76E1" w:rsidRDefault="00126F4C" w:rsidP="005307F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648A85F" wp14:editId="51FE8F91">
            <wp:extent cx="3114040" cy="31140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F1000202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149" cy="311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23AE50" w14:textId="77777777" w:rsidR="005307FD" w:rsidRDefault="005307FD">
      <w:pPr>
        <w:pStyle w:val="Heading2"/>
      </w:pPr>
    </w:p>
    <w:p w14:paraId="03E32555" w14:textId="77777777" w:rsidR="00FF76E1" w:rsidRDefault="005307FD">
      <w:pPr>
        <w:pStyle w:val="Heading2"/>
      </w:pPr>
      <w:r>
        <w:t>Product</w:t>
      </w:r>
    </w:p>
    <w:p w14:paraId="3C1BE16E" w14:textId="389E91F2" w:rsidR="00FF76E1" w:rsidRDefault="005307FD">
      <w:r>
        <w:t xml:space="preserve">The company has come up with a new product for the Indian market – a body spray. </w:t>
      </w:r>
      <w:r w:rsidR="00CC060C">
        <w:t xml:space="preserve">&lt; for women&gt; </w:t>
      </w:r>
    </w:p>
    <w:p w14:paraId="287E2E9C" w14:textId="0BCEE4E7" w:rsidR="00C47EED" w:rsidRDefault="00C47EED">
      <w:r>
        <w:t>&lt;Diff b/w water based, air based and perfumes&gt;</w:t>
      </w:r>
    </w:p>
    <w:p w14:paraId="14A4119B" w14:textId="436BF5AF" w:rsidR="005307FD" w:rsidRDefault="00C47EED" w:rsidP="005307FD">
      <w:pPr>
        <w:pStyle w:val="Heading2"/>
      </w:pPr>
      <w:r>
        <w:lastRenderedPageBreak/>
        <w:t>Market Background</w:t>
      </w:r>
    </w:p>
    <w:p w14:paraId="1FBD2427" w14:textId="546B4D0E" w:rsidR="00C47EED" w:rsidRDefault="005307FD" w:rsidP="005307FD">
      <w:r>
        <w:t xml:space="preserve">The Indian market is dominated by air-based body sprays, while Aromatics aims at introducing a water-based body spray/mist for its customers. </w:t>
      </w:r>
    </w:p>
    <w:p w14:paraId="0F9B69F5" w14:textId="77777777" w:rsidR="00C47EED" w:rsidRDefault="00C47EED" w:rsidP="005307FD">
      <w:r w:rsidRPr="00C47EED">
        <w:rPr>
          <w:b/>
        </w:rPr>
        <w:t>Marketing Objective</w:t>
      </w:r>
      <w:r>
        <w:t xml:space="preserve"> </w:t>
      </w:r>
    </w:p>
    <w:p w14:paraId="0C145DCA" w14:textId="1D8F35E5" w:rsidR="00C47EED" w:rsidRDefault="00C47EED" w:rsidP="005307FD">
      <w:r>
        <w:t xml:space="preserve">The objective is </w:t>
      </w:r>
      <w:r w:rsidR="00777C31">
        <w:t xml:space="preserve">to introduce a body spray as a product in the Indian market – fragrance that can be easily carried around and re applied whenever necessary - </w:t>
      </w:r>
      <w:r w:rsidR="005307FD">
        <w:t>informing cu</w:t>
      </w:r>
      <w:r w:rsidR="00BA6FEA">
        <w:t>s</w:t>
      </w:r>
      <w:r w:rsidR="005307FD">
        <w:t xml:space="preserve">tomers about the benefits of </w:t>
      </w:r>
      <w:r w:rsidR="00BA6FEA">
        <w:t>the product, pricing the product at a reasonable rate and promote the product’s easy availability and use.</w:t>
      </w:r>
    </w:p>
    <w:p w14:paraId="50150A94" w14:textId="77777777" w:rsidR="005307FD" w:rsidRDefault="005307FD" w:rsidP="005307FD">
      <w:pPr>
        <w:pStyle w:val="Heading2"/>
      </w:pPr>
      <w:r>
        <w:t>Competition</w:t>
      </w:r>
    </w:p>
    <w:p w14:paraId="5243BE6F" w14:textId="006852E3" w:rsidR="005307FD" w:rsidRDefault="00BA6FEA" w:rsidP="005307FD">
      <w:r>
        <w:t xml:space="preserve">Whattagirl! Body sprays. While, other </w:t>
      </w:r>
      <w:r w:rsidR="00777C31">
        <w:t xml:space="preserve">premium </w:t>
      </w:r>
      <w:r>
        <w:t xml:space="preserve">brands like Body Shop, Bath and Body Works, Victoria’s Secret, Forrest Essentials have such products, but are not active advertisers of the same as a they have a different group of target audience. Competition also majorly include the air-based body sprays – dove, park avenue, engage, </w:t>
      </w:r>
      <w:r w:rsidR="00A42DDC">
        <w:t>Nivea</w:t>
      </w:r>
      <w:r>
        <w:t xml:space="preserve"> etc.</w:t>
      </w:r>
    </w:p>
    <w:p w14:paraId="0BED8D08" w14:textId="6F19D9B3" w:rsidR="005307FD" w:rsidRDefault="005307FD" w:rsidP="005307FD">
      <w:pPr>
        <w:pStyle w:val="Heading2"/>
      </w:pPr>
      <w:r>
        <w:t>Advertis</w:t>
      </w:r>
      <w:r w:rsidR="00C47EED">
        <w:t>ing</w:t>
      </w:r>
      <w:r>
        <w:t xml:space="preserve"> Objectives</w:t>
      </w:r>
    </w:p>
    <w:p w14:paraId="3348242E" w14:textId="3A8BDF15" w:rsidR="005307FD" w:rsidRDefault="00BA6FEA" w:rsidP="005307FD">
      <w:r>
        <w:t xml:space="preserve">To </w:t>
      </w:r>
      <w:r w:rsidR="00777C31">
        <w:t>introduce</w:t>
      </w:r>
      <w:r>
        <w:t xml:space="preserve"> the product in the middle-class/upper-middle class women </w:t>
      </w:r>
      <w:r w:rsidR="00777C31">
        <w:t xml:space="preserve">over its </w:t>
      </w:r>
      <w:r>
        <w:t xml:space="preserve">competitors by emphasizing on its </w:t>
      </w:r>
      <w:r w:rsidR="00777C31">
        <w:t xml:space="preserve">long lasting quality fragrance </w:t>
      </w:r>
    </w:p>
    <w:p w14:paraId="71A0BBFE" w14:textId="4DC1A5D5" w:rsidR="005307FD" w:rsidRDefault="005307FD" w:rsidP="005307FD">
      <w:pPr>
        <w:pStyle w:val="Heading2"/>
      </w:pPr>
      <w:r>
        <w:t>Media</w:t>
      </w:r>
      <w:r w:rsidR="00C47EED">
        <w:t xml:space="preserve"> Strategy</w:t>
      </w:r>
    </w:p>
    <w:p w14:paraId="68951F40" w14:textId="77777777" w:rsidR="00777C31" w:rsidRDefault="00BA6FEA" w:rsidP="00777C31">
      <w:pPr>
        <w:pStyle w:val="ListParagraph"/>
        <w:numPr>
          <w:ilvl w:val="0"/>
          <w:numId w:val="13"/>
        </w:numPr>
      </w:pPr>
      <w:r>
        <w:t>Print (Ma</w:t>
      </w:r>
      <w:r w:rsidR="00C47EED">
        <w:t>gazines and Glossy Newspapers)</w:t>
      </w:r>
    </w:p>
    <w:p w14:paraId="6F619E3E" w14:textId="77777777" w:rsidR="00777C31" w:rsidRDefault="00C47EED" w:rsidP="00777C31">
      <w:pPr>
        <w:pStyle w:val="ListParagraph"/>
        <w:numPr>
          <w:ilvl w:val="0"/>
          <w:numId w:val="13"/>
        </w:numPr>
      </w:pPr>
      <w:r>
        <w:t>Television commercial</w:t>
      </w:r>
    </w:p>
    <w:p w14:paraId="0B837C36" w14:textId="77777777" w:rsidR="00777C31" w:rsidRDefault="00C47EED" w:rsidP="00777C31">
      <w:pPr>
        <w:pStyle w:val="ListParagraph"/>
        <w:numPr>
          <w:ilvl w:val="0"/>
          <w:numId w:val="13"/>
        </w:numPr>
      </w:pPr>
      <w:r>
        <w:t>Online</w:t>
      </w:r>
    </w:p>
    <w:p w14:paraId="3E5903D2" w14:textId="2AFB2933" w:rsidR="005307FD" w:rsidRDefault="00C47EED" w:rsidP="00777C31">
      <w:pPr>
        <w:pStyle w:val="ListParagraph"/>
        <w:numPr>
          <w:ilvl w:val="0"/>
          <w:numId w:val="13"/>
        </w:numPr>
      </w:pPr>
      <w:r>
        <w:t>O</w:t>
      </w:r>
      <w:r w:rsidR="00BA6FEA">
        <w:t>utdoor (hoardings and transits)</w:t>
      </w:r>
    </w:p>
    <w:p w14:paraId="77F47590" w14:textId="77777777" w:rsidR="005307FD" w:rsidRDefault="005307FD" w:rsidP="005307FD">
      <w:pPr>
        <w:pStyle w:val="Heading2"/>
      </w:pPr>
      <w:r>
        <w:t>Target Audience</w:t>
      </w:r>
    </w:p>
    <w:p w14:paraId="24280A64" w14:textId="77777777" w:rsidR="00C47EED" w:rsidRDefault="00A42DDC" w:rsidP="00C47EED">
      <w:r>
        <w:t>Demographic – City women, working class, college going, teenagers. Psychological – women who are particular about self-grooming, fragrance and body reactions by beauty products. Behavior – aware of beauty products, interested in buying quality products, conscious of health hazards.</w:t>
      </w:r>
    </w:p>
    <w:p w14:paraId="0CA01EA3" w14:textId="2F236104" w:rsidR="005307FD" w:rsidRDefault="005307FD" w:rsidP="00C47EED">
      <w:pPr>
        <w:rPr>
          <w:b/>
        </w:rPr>
      </w:pPr>
      <w:r w:rsidRPr="00C47EED">
        <w:rPr>
          <w:b/>
        </w:rPr>
        <w:t>Unique Selling Proposition</w:t>
      </w:r>
    </w:p>
    <w:p w14:paraId="7B4DA340" w14:textId="6C7CD56B" w:rsidR="00C47EED" w:rsidRPr="00C47EED" w:rsidRDefault="00C47EED" w:rsidP="00C47EED">
      <w:r w:rsidRPr="00C47EED">
        <w:lastRenderedPageBreak/>
        <w:t xml:space="preserve">Long lasting high quality fragrance </w:t>
      </w:r>
    </w:p>
    <w:p w14:paraId="2CB0EA44" w14:textId="77777777" w:rsidR="00C47EED" w:rsidRDefault="00C47EED" w:rsidP="005307FD">
      <w:pPr>
        <w:pStyle w:val="Heading2"/>
      </w:pPr>
    </w:p>
    <w:p w14:paraId="7E18F0C2" w14:textId="77777777" w:rsidR="005307FD" w:rsidRDefault="005307FD" w:rsidP="005307FD">
      <w:pPr>
        <w:pStyle w:val="Heading2"/>
      </w:pPr>
      <w:r>
        <w:t>Tone of Voice</w:t>
      </w:r>
    </w:p>
    <w:p w14:paraId="1DD95111" w14:textId="77777777" w:rsidR="005307FD" w:rsidRDefault="00A42DDC" w:rsidP="005307FD">
      <w:r>
        <w:t>Informative, fun, warm.</w:t>
      </w:r>
    </w:p>
    <w:p w14:paraId="3507C621" w14:textId="77777777" w:rsidR="005307FD" w:rsidRDefault="005307FD"/>
    <w:sectPr w:rsidR="005307FD">
      <w:footerReference w:type="default" r:id="rId9"/>
      <w:headerReference w:type="first" r:id="rId10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050A7" w14:textId="77777777" w:rsidR="001B1390" w:rsidRDefault="001B1390">
      <w:pPr>
        <w:spacing w:after="0" w:line="240" w:lineRule="auto"/>
      </w:pPr>
      <w:r>
        <w:separator/>
      </w:r>
    </w:p>
  </w:endnote>
  <w:endnote w:type="continuationSeparator" w:id="0">
    <w:p w14:paraId="7EA32E18" w14:textId="77777777" w:rsidR="001B1390" w:rsidRDefault="001B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31C7C1" w14:textId="77777777" w:rsidR="00FF76E1" w:rsidRDefault="00126F4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A1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0E9F3" w14:textId="77777777" w:rsidR="001B1390" w:rsidRDefault="001B1390">
      <w:pPr>
        <w:spacing w:after="0" w:line="240" w:lineRule="auto"/>
      </w:pPr>
      <w:r>
        <w:separator/>
      </w:r>
    </w:p>
  </w:footnote>
  <w:footnote w:type="continuationSeparator" w:id="0">
    <w:p w14:paraId="319F2538" w14:textId="77777777" w:rsidR="001B1390" w:rsidRDefault="001B1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sz w:val="20"/>
        <w:szCs w:val="20"/>
      </w:rPr>
      <w:alias w:val="Author"/>
      <w:tag w:val=""/>
      <w:id w:val="-1701008461"/>
      <w:placeholder>
        <w:docPart w:val="B4F381B5DC3D814DAF5E853FFBDB6DC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315E50" w14:textId="795CFBD2" w:rsidR="00661B7A" w:rsidRDefault="00661B7A">
        <w:pPr>
          <w:pStyle w:val="Header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  <w:lang w:val="en-GB"/>
          </w:rPr>
          <w:t>Medha Jha</w:t>
        </w:r>
      </w:p>
    </w:sdtContent>
  </w:sdt>
  <w:sdt>
    <w:sdtPr>
      <w:rPr>
        <w:caps/>
        <w:sz w:val="20"/>
        <w:szCs w:val="20"/>
      </w:rPr>
      <w:alias w:val="Date"/>
      <w:tag w:val="Date"/>
      <w:id w:val="-304078227"/>
      <w:placeholder>
        <w:docPart w:val="81FF2A888C344D409DFD780D40ED680C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7AFBFF12" w14:textId="47142DC8" w:rsidR="00661B7A" w:rsidRDefault="00661B7A">
        <w:pPr>
          <w:pStyle w:val="Header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</w:rPr>
          <w:t>140701144</w:t>
        </w:r>
      </w:p>
    </w:sdtContent>
  </w:sdt>
  <w:p w14:paraId="307557D7" w14:textId="5672323F" w:rsidR="00661B7A" w:rsidRDefault="001B1390">
    <w:pPr>
      <w:pStyle w:val="Header"/>
      <w:jc w:val="center"/>
      <w:rPr>
        <w:sz w:val="20"/>
        <w:szCs w:val="20"/>
      </w:rPr>
    </w:pPr>
    <w:sdt>
      <w:sdtPr>
        <w:rPr>
          <w:caps/>
          <w:sz w:val="20"/>
          <w:szCs w:val="20"/>
        </w:rPr>
        <w:alias w:val="Title"/>
        <w:tag w:val=""/>
        <w:id w:val="-484788024"/>
        <w:placeholder>
          <w:docPart w:val="DDBB17CDEAF7E14386510631CA929C5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661B7A">
          <w:rPr>
            <w:caps/>
            <w:sz w:val="20"/>
            <w:szCs w:val="20"/>
          </w:rPr>
          <w:t>Advertisement Assignment</w:t>
        </w:r>
      </w:sdtContent>
    </w:sdt>
  </w:p>
  <w:p w14:paraId="239FA64E" w14:textId="77777777" w:rsidR="00661B7A" w:rsidRDefault="00661B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0A163B"/>
    <w:multiLevelType w:val="hybridMultilevel"/>
    <w:tmpl w:val="56B4C70C"/>
    <w:lvl w:ilvl="0" w:tplc="CDF6107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B66C2"/>
    <w:multiLevelType w:val="hybridMultilevel"/>
    <w:tmpl w:val="69C053FE"/>
    <w:lvl w:ilvl="0" w:tplc="971EC03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04629"/>
    <w:multiLevelType w:val="hybridMultilevel"/>
    <w:tmpl w:val="0BDA2A56"/>
    <w:lvl w:ilvl="0" w:tplc="1D36118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FD"/>
    <w:rsid w:val="00126F4C"/>
    <w:rsid w:val="001B1390"/>
    <w:rsid w:val="00373557"/>
    <w:rsid w:val="005307FD"/>
    <w:rsid w:val="00661B7A"/>
    <w:rsid w:val="00777C31"/>
    <w:rsid w:val="00A42DDC"/>
    <w:rsid w:val="00B85A12"/>
    <w:rsid w:val="00BA6FEA"/>
    <w:rsid w:val="00C47EED"/>
    <w:rsid w:val="00CC060C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9F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C4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uryatejchinni/Library/Containers/com.microsoft.Word/Data/Library/Caches/16393/TM10002077/Cata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F381B5DC3D814DAF5E853FFBDB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0E705-1D1D-BC49-AD85-3CC962278A9D}"/>
      </w:docPartPr>
      <w:docPartBody>
        <w:p w:rsidR="00295953" w:rsidRDefault="00417DBC" w:rsidP="00417DBC">
          <w:pPr>
            <w:pStyle w:val="B4F381B5DC3D814DAF5E853FFBDB6DC6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81FF2A888C344D409DFD780D40ED6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A504E-6B03-3F41-8209-30DA115C96D0}"/>
      </w:docPartPr>
      <w:docPartBody>
        <w:p w:rsidR="00295953" w:rsidRDefault="00417DBC" w:rsidP="00417DBC">
          <w:pPr>
            <w:pStyle w:val="81FF2A888C344D409DFD780D40ED680C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BC"/>
    <w:rsid w:val="00295953"/>
    <w:rsid w:val="002A4298"/>
    <w:rsid w:val="002B2171"/>
    <w:rsid w:val="004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341698402F704C9908901731CCC5F1">
    <w:name w:val="7C341698402F704C9908901731CCC5F1"/>
  </w:style>
  <w:style w:type="paragraph" w:customStyle="1" w:styleId="C42BB9F70E0A5545AA43E9B512C8D25E">
    <w:name w:val="C42BB9F70E0A5545AA43E9B512C8D25E"/>
  </w:style>
  <w:style w:type="paragraph" w:customStyle="1" w:styleId="12D0ADD762E8F848A1466613BD6A48F4">
    <w:name w:val="12D0ADD762E8F848A1466613BD6A48F4"/>
  </w:style>
  <w:style w:type="paragraph" w:customStyle="1" w:styleId="E8FE02883D899F4FB7D6A7F170FA5601">
    <w:name w:val="E8FE02883D899F4FB7D6A7F170FA5601"/>
  </w:style>
  <w:style w:type="paragraph" w:customStyle="1" w:styleId="261F99ED6A34C54AA8701E1ADEDA5AD0">
    <w:name w:val="261F99ED6A34C54AA8701E1ADEDA5AD0"/>
  </w:style>
  <w:style w:type="paragraph" w:customStyle="1" w:styleId="B699460774097E4A97AB3820326E6DA5">
    <w:name w:val="B699460774097E4A97AB3820326E6DA5"/>
  </w:style>
  <w:style w:type="paragraph" w:customStyle="1" w:styleId="F609C54161B30440A65EC1A0F22F7286">
    <w:name w:val="F609C54161B30440A65EC1A0F22F7286"/>
  </w:style>
  <w:style w:type="paragraph" w:customStyle="1" w:styleId="87852A570B39054593A9FA7DE5EA662C">
    <w:name w:val="87852A570B39054593A9FA7DE5EA662C"/>
    <w:rsid w:val="00417DBC"/>
  </w:style>
  <w:style w:type="paragraph" w:customStyle="1" w:styleId="7F233ED09B744446A4F7549C4EACD7BA">
    <w:name w:val="7F233ED09B744446A4F7549C4EACD7BA"/>
    <w:rsid w:val="00417DBC"/>
  </w:style>
  <w:style w:type="paragraph" w:customStyle="1" w:styleId="7E136E4F7D5DDF48BE93E427DA99BB37">
    <w:name w:val="7E136E4F7D5DDF48BE93E427DA99BB37"/>
    <w:rsid w:val="00417DBC"/>
  </w:style>
  <w:style w:type="paragraph" w:customStyle="1" w:styleId="4260A3806C346248BF46BFE4753329CE">
    <w:name w:val="4260A3806C346248BF46BFE4753329CE"/>
    <w:rsid w:val="00417DBC"/>
  </w:style>
  <w:style w:type="paragraph" w:customStyle="1" w:styleId="DC517493027F2B4C8B4B58D6EE0BA855">
    <w:name w:val="DC517493027F2B4C8B4B58D6EE0BA855"/>
    <w:rsid w:val="00417DBC"/>
  </w:style>
  <w:style w:type="paragraph" w:customStyle="1" w:styleId="B6610A21771B7B4F82DECBF1000768EE">
    <w:name w:val="B6610A21771B7B4F82DECBF1000768EE"/>
    <w:rsid w:val="00417DBC"/>
  </w:style>
  <w:style w:type="paragraph" w:customStyle="1" w:styleId="4C0702A6ED2E7F4C80BF9E6B25FFC994">
    <w:name w:val="4C0702A6ED2E7F4C80BF9E6B25FFC994"/>
    <w:rsid w:val="00417DBC"/>
  </w:style>
  <w:style w:type="paragraph" w:customStyle="1" w:styleId="C2F00B2364E98648A0A953334F515B62">
    <w:name w:val="C2F00B2364E98648A0A953334F515B62"/>
    <w:rsid w:val="00417DBC"/>
  </w:style>
  <w:style w:type="paragraph" w:customStyle="1" w:styleId="50C81BB1F73C794987B8D50774F96560">
    <w:name w:val="50C81BB1F73C794987B8D50774F96560"/>
    <w:rsid w:val="00417DBC"/>
  </w:style>
  <w:style w:type="paragraph" w:customStyle="1" w:styleId="FE0F3E66F62F114A9B5332EBED64EC7D">
    <w:name w:val="FE0F3E66F62F114A9B5332EBED64EC7D"/>
    <w:rsid w:val="00417DBC"/>
  </w:style>
  <w:style w:type="paragraph" w:customStyle="1" w:styleId="871DE3576B68F7449033AEDF9015D328">
    <w:name w:val="871DE3576B68F7449033AEDF9015D328"/>
    <w:rsid w:val="00417DBC"/>
  </w:style>
  <w:style w:type="paragraph" w:customStyle="1" w:styleId="392031926B86464097A3FAFF3CD0A357">
    <w:name w:val="392031926B86464097A3FAFF3CD0A357"/>
    <w:rsid w:val="00417DBC"/>
  </w:style>
  <w:style w:type="paragraph" w:customStyle="1" w:styleId="DF9FEAE6576564418261A4C0A6294BA1">
    <w:name w:val="DF9FEAE6576564418261A4C0A6294BA1"/>
    <w:rsid w:val="00417DBC"/>
  </w:style>
  <w:style w:type="paragraph" w:customStyle="1" w:styleId="0889AE59CF748442B80CFD95E3E2DBB9">
    <w:name w:val="0889AE59CF748442B80CFD95E3E2DBB9"/>
    <w:rsid w:val="00417DBC"/>
  </w:style>
  <w:style w:type="paragraph" w:customStyle="1" w:styleId="FC761CAD92F112489DB6F122C0E4BAD2">
    <w:name w:val="FC761CAD92F112489DB6F122C0E4BAD2"/>
    <w:rsid w:val="00417DBC"/>
  </w:style>
  <w:style w:type="paragraph" w:customStyle="1" w:styleId="428DA30E337CB849A43962A854E269C5">
    <w:name w:val="428DA30E337CB849A43962A854E269C5"/>
    <w:rsid w:val="00417DBC"/>
  </w:style>
  <w:style w:type="character" w:styleId="PlaceholderText">
    <w:name w:val="Placeholder Text"/>
    <w:basedOn w:val="DefaultParagraphFont"/>
    <w:uiPriority w:val="99"/>
    <w:semiHidden/>
    <w:rsid w:val="00417DBC"/>
    <w:rPr>
      <w:color w:val="808080"/>
    </w:rPr>
  </w:style>
  <w:style w:type="paragraph" w:customStyle="1" w:styleId="B4F381B5DC3D814DAF5E853FFBDB6DC6">
    <w:name w:val="B4F381B5DC3D814DAF5E853FFBDB6DC6"/>
    <w:rsid w:val="00417DBC"/>
  </w:style>
  <w:style w:type="paragraph" w:customStyle="1" w:styleId="81FF2A888C344D409DFD780D40ED680C">
    <w:name w:val="81FF2A888C344D409DFD780D40ED680C"/>
    <w:rsid w:val="00417DBC"/>
  </w:style>
  <w:style w:type="paragraph" w:customStyle="1" w:styleId="DDBB17CDEAF7E14386510631CA929C5B">
    <w:name w:val="DDBB17CDEAF7E14386510631CA929C5B"/>
    <w:rsid w:val="00417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140701144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77</TotalTime>
  <Pages>3</Pages>
  <Words>303</Words>
  <Characters>1729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Advertisement Assignment</vt:lpstr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Advertisement Assignment</dc:title>
  <dc:subject/>
  <dc:creator>Medha Jha</dc:creator>
  <cp:keywords/>
  <dc:description/>
  <cp:lastModifiedBy>Microsoft Office User</cp:lastModifiedBy>
  <cp:revision>3</cp:revision>
  <dcterms:created xsi:type="dcterms:W3CDTF">2016-10-07T19:59:00Z</dcterms:created>
  <dcterms:modified xsi:type="dcterms:W3CDTF">2016-10-25T06:06:00Z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