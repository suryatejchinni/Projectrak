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B4D1C" w14:textId="77777777" w:rsidR="002779EE" w:rsidRDefault="00FD03DA">
      <w:pPr>
        <w:pStyle w:val="Heading1"/>
      </w:pPr>
      <w:r>
        <w:t>Letters of Love – X series</w:t>
      </w:r>
    </w:p>
    <w:p w14:paraId="60BA0CCD" w14:textId="77777777" w:rsidR="002779EE" w:rsidRDefault="00FD03DA" w:rsidP="00FD03DA">
      <w:pPr>
        <w:pStyle w:val="ListBullet"/>
      </w:pPr>
      <w:r>
        <w:t xml:space="preserve">X101 – “Hi guys, Happy New Year’s. Stay strong, we are always with you!! </w:t>
      </w:r>
      <w:r>
        <w:sym w:font="Wingdings" w:char="F04A"/>
      </w:r>
      <w:r>
        <w:t xml:space="preserve"> </w:t>
      </w:r>
      <w:r>
        <w:sym w:font="Wingdings" w:char="F04A"/>
      </w:r>
      <w:r>
        <w:t xml:space="preserve">” – Unnamed </w:t>
      </w:r>
    </w:p>
    <w:p w14:paraId="5C8A084F" w14:textId="77777777" w:rsidR="00FD03DA" w:rsidRDefault="00FD03DA" w:rsidP="00FD03DA">
      <w:pPr>
        <w:pStyle w:val="ListBullet"/>
      </w:pPr>
      <w:r>
        <w:t xml:space="preserve">X102 – “Wishing you a Happy New Year and Merry Christmas </w:t>
      </w:r>
      <w:r>
        <w:sym w:font="Wingdings" w:char="F04A"/>
      </w:r>
      <w:r>
        <w:t xml:space="preserve">” – </w:t>
      </w:r>
      <w:proofErr w:type="spellStart"/>
      <w:r>
        <w:t>Dwaipayan</w:t>
      </w:r>
      <w:proofErr w:type="spellEnd"/>
      <w:r>
        <w:t xml:space="preserve"> Roy</w:t>
      </w:r>
    </w:p>
    <w:p w14:paraId="366DB7DC" w14:textId="77777777" w:rsidR="00FD03DA" w:rsidRDefault="00FD03DA" w:rsidP="00FD03DA">
      <w:pPr>
        <w:pStyle w:val="ListBullet"/>
      </w:pPr>
      <w:r>
        <w:t xml:space="preserve">X103 – </w:t>
      </w:r>
      <w:proofErr w:type="gramStart"/>
      <w:r>
        <w:t>“ Happy</w:t>
      </w:r>
      <w:proofErr w:type="gramEnd"/>
      <w:r>
        <w:t xml:space="preserve"> New Years Guys! Stay string </w:t>
      </w:r>
      <w:r>
        <w:sym w:font="Wingdings" w:char="F04A"/>
      </w:r>
      <w:r>
        <w:t xml:space="preserve">” – </w:t>
      </w:r>
      <w:proofErr w:type="spellStart"/>
      <w:r>
        <w:t>Harini</w:t>
      </w:r>
      <w:proofErr w:type="spellEnd"/>
      <w:r>
        <w:t xml:space="preserve"> </w:t>
      </w:r>
    </w:p>
    <w:p w14:paraId="2A3341C0" w14:textId="77777777" w:rsidR="00FD03DA" w:rsidRDefault="00FD03DA" w:rsidP="00FD03DA">
      <w:pPr>
        <w:pStyle w:val="ListBullet"/>
      </w:pPr>
      <w:r>
        <w:t xml:space="preserve">X104 – “Keep smiling and stay amazing </w:t>
      </w:r>
      <w:r>
        <w:sym w:font="Wingdings" w:char="F04A"/>
      </w:r>
      <w:r>
        <w:t xml:space="preserve">” – Unnamed </w:t>
      </w:r>
    </w:p>
    <w:p w14:paraId="0B6E1987" w14:textId="77777777" w:rsidR="00FD03DA" w:rsidRDefault="00FD03DA" w:rsidP="00FD03DA">
      <w:pPr>
        <w:pStyle w:val="ListBullet"/>
      </w:pPr>
      <w:r>
        <w:t>X105 – “Don’t lose faith! An amazing year awaits. Stay strong!” – Raj</w:t>
      </w:r>
    </w:p>
    <w:p w14:paraId="19D5FB0E" w14:textId="77777777" w:rsidR="00FD03DA" w:rsidRDefault="00FD03DA" w:rsidP="00FD03DA">
      <w:pPr>
        <w:pStyle w:val="ListBullet"/>
      </w:pPr>
      <w:r>
        <w:t xml:space="preserve">X106 – “Stay happy!! </w:t>
      </w:r>
      <w:r>
        <w:sym w:font="Wingdings" w:char="F04A"/>
      </w:r>
      <w:r>
        <w:t xml:space="preserve">” – Unnamed </w:t>
      </w:r>
    </w:p>
    <w:p w14:paraId="410D059A" w14:textId="77777777" w:rsidR="00FD03DA" w:rsidRDefault="00FD03DA" w:rsidP="00FD03DA">
      <w:pPr>
        <w:pStyle w:val="ListBullet"/>
      </w:pPr>
      <w:r>
        <w:t xml:space="preserve">X107 – “I know life has been really hard on you, but but don’t lose hope guys” – </w:t>
      </w:r>
      <w:proofErr w:type="spellStart"/>
      <w:r>
        <w:t>Omkal</w:t>
      </w:r>
      <w:proofErr w:type="spellEnd"/>
    </w:p>
    <w:p w14:paraId="2B9CC3A8" w14:textId="77777777" w:rsidR="00FD03DA" w:rsidRDefault="00FD03DA" w:rsidP="00FD03DA">
      <w:pPr>
        <w:pStyle w:val="ListBullet"/>
      </w:pPr>
      <w:r>
        <w:t xml:space="preserve">X108 – “Hi! Happy New Year! Stay strong! I’m sure you’ll have an amazing life ahead! Loads of love from India!” – Unnamed </w:t>
      </w:r>
    </w:p>
    <w:p w14:paraId="380ACE49" w14:textId="77777777" w:rsidR="00FD03DA" w:rsidRDefault="00FD03DA" w:rsidP="00FD03DA">
      <w:pPr>
        <w:pStyle w:val="ListBullet"/>
      </w:pPr>
      <w:r>
        <w:t xml:space="preserve">X109 – “We hope, we are able to light up your life, with our love because you can only feel the joy of light only after darkness!!” – Unnamed </w:t>
      </w:r>
    </w:p>
    <w:p w14:paraId="1198A096" w14:textId="77777777" w:rsidR="00FD03DA" w:rsidRDefault="00FD03DA" w:rsidP="00FD03DA">
      <w:pPr>
        <w:pStyle w:val="ListBullet"/>
      </w:pPr>
      <w:r>
        <w:t xml:space="preserve">X111 – “Guys, be safe, be strong. All this sorrow is </w:t>
      </w:r>
      <w:proofErr w:type="spellStart"/>
      <w:r>
        <w:t>gonna</w:t>
      </w:r>
      <w:proofErr w:type="spellEnd"/>
      <w:r>
        <w:t xml:space="preserve"> end soon” – </w:t>
      </w:r>
      <w:proofErr w:type="spellStart"/>
      <w:r>
        <w:t>Ansh</w:t>
      </w:r>
      <w:proofErr w:type="spellEnd"/>
      <w:r>
        <w:t xml:space="preserve"> </w:t>
      </w:r>
    </w:p>
    <w:p w14:paraId="27555AB5" w14:textId="77777777" w:rsidR="00FD03DA" w:rsidRDefault="00FD03DA" w:rsidP="00FD03DA">
      <w:pPr>
        <w:pStyle w:val="ListBullet"/>
      </w:pPr>
      <w:r>
        <w:t>X112 – “Hello guys, advance happy new year!! Hope that this year brings you lots of happiness and smile on your face. With lots of love from India” – Unnamed</w:t>
      </w:r>
    </w:p>
    <w:p w14:paraId="10859EC9" w14:textId="77777777" w:rsidR="00FD03DA" w:rsidRDefault="00FD03DA" w:rsidP="00FD03DA">
      <w:pPr>
        <w:pStyle w:val="ListBullet"/>
      </w:pPr>
      <w:r>
        <w:t xml:space="preserve">X113 – “Hello people </w:t>
      </w:r>
      <w:r>
        <w:sym w:font="Wingdings" w:char="F04A"/>
      </w:r>
      <w:r>
        <w:t xml:space="preserve"> We are with you. Love, India.” – Unnamed </w:t>
      </w:r>
    </w:p>
    <w:p w14:paraId="71292E01" w14:textId="77777777" w:rsidR="00FD03DA" w:rsidRDefault="00FD03DA" w:rsidP="00FD03DA">
      <w:pPr>
        <w:pStyle w:val="ListBullet"/>
      </w:pPr>
      <w:r>
        <w:t xml:space="preserve">X114 – “Don’t lose hope! You’re the future.” – </w:t>
      </w:r>
      <w:proofErr w:type="spellStart"/>
      <w:r>
        <w:t>Manipal’s</w:t>
      </w:r>
      <w:proofErr w:type="spellEnd"/>
      <w:r>
        <w:t xml:space="preserve"> </w:t>
      </w:r>
    </w:p>
    <w:p w14:paraId="53D6C3EA" w14:textId="77777777" w:rsidR="00FD03DA" w:rsidRDefault="00FD03DA" w:rsidP="00FD03DA">
      <w:pPr>
        <w:pStyle w:val="ListBullet"/>
      </w:pPr>
      <w:r>
        <w:t xml:space="preserve">X115 – “We love you all and have faith in God &lt;3” – Unnamed </w:t>
      </w:r>
    </w:p>
    <w:p w14:paraId="7126C30B" w14:textId="77777777" w:rsidR="00FD03DA" w:rsidRDefault="00FD03DA" w:rsidP="00FD03DA">
      <w:pPr>
        <w:pStyle w:val="ListBullet"/>
      </w:pPr>
      <w:r>
        <w:t xml:space="preserve">X116 – “Happy New Year. A new year is a new beginning, play a lot of football and have faith in your future. Take care.” – Unnamed </w:t>
      </w:r>
    </w:p>
    <w:p w14:paraId="7715716E" w14:textId="77777777" w:rsidR="00FD03DA" w:rsidRDefault="00FD03DA" w:rsidP="00FD03DA">
      <w:pPr>
        <w:pStyle w:val="ListBullet"/>
      </w:pPr>
      <w:r>
        <w:lastRenderedPageBreak/>
        <w:t xml:space="preserve">X117 – “Happy New Year! May this year bring you peace, joy and comfort. Much love!” – </w:t>
      </w:r>
      <w:proofErr w:type="spellStart"/>
      <w:r>
        <w:t>Soumya</w:t>
      </w:r>
      <w:proofErr w:type="spellEnd"/>
      <w:r>
        <w:t xml:space="preserve"> </w:t>
      </w:r>
    </w:p>
    <w:p w14:paraId="0CAD93A8" w14:textId="77777777" w:rsidR="00FD03DA" w:rsidRDefault="00FD03DA" w:rsidP="00FD03DA">
      <w:pPr>
        <w:pStyle w:val="ListBullet"/>
      </w:pPr>
      <w:r>
        <w:t xml:space="preserve">X118 – “May this year bring in your hearts happiness and hope. Happy New Year!! &lt;3” – </w:t>
      </w:r>
      <w:proofErr w:type="spellStart"/>
      <w:r>
        <w:t>Vaaridhi</w:t>
      </w:r>
      <w:proofErr w:type="spellEnd"/>
    </w:p>
    <w:p w14:paraId="7A064FE5" w14:textId="77777777" w:rsidR="00FD03DA" w:rsidRDefault="00FD03DA" w:rsidP="00FD03DA">
      <w:pPr>
        <w:pStyle w:val="ListBullet"/>
      </w:pPr>
      <w:r>
        <w:t xml:space="preserve">X119 – “Hi lovely, I want you to know that there is someone out there who hopes and wishes the best for you. Happy New Year! &lt;3” – </w:t>
      </w:r>
      <w:proofErr w:type="spellStart"/>
      <w:r>
        <w:t>Varshini</w:t>
      </w:r>
      <w:proofErr w:type="spellEnd"/>
      <w:r>
        <w:t xml:space="preserve"> </w:t>
      </w:r>
    </w:p>
    <w:p w14:paraId="5F34096A" w14:textId="77777777" w:rsidR="00FD03DA" w:rsidRDefault="00FD03DA" w:rsidP="00FD03DA">
      <w:pPr>
        <w:pStyle w:val="ListBullet"/>
      </w:pPr>
      <w:r>
        <w:t xml:space="preserve">X120 – “Wish you a very happy and safe new year! You should know that there are people continuously praying for you and wishing you well! Stay happy!” – </w:t>
      </w:r>
      <w:proofErr w:type="spellStart"/>
      <w:r>
        <w:t>Kshiti</w:t>
      </w:r>
      <w:proofErr w:type="spellEnd"/>
    </w:p>
    <w:p w14:paraId="6A59FFD9" w14:textId="77777777" w:rsidR="00FD03DA" w:rsidRDefault="00FD03DA" w:rsidP="00FD03DA">
      <w:pPr>
        <w:pStyle w:val="ListBullet"/>
      </w:pPr>
      <w:r>
        <w:t xml:space="preserve">X121 – “May this year bring you all the joys of the world and you may receive lots of love. All the best for your future!!” – Unnamed </w:t>
      </w:r>
    </w:p>
    <w:p w14:paraId="19B90798" w14:textId="77777777" w:rsidR="00FD03DA" w:rsidRDefault="00FD03DA" w:rsidP="00FD03DA">
      <w:pPr>
        <w:pStyle w:val="ListBullet"/>
      </w:pPr>
      <w:r>
        <w:t xml:space="preserve">X123 – “Hey! Hope you have a very happy new year! Love from India!” – Unnamed </w:t>
      </w:r>
    </w:p>
    <w:p w14:paraId="6A650AF0" w14:textId="77777777" w:rsidR="00FD03DA" w:rsidRDefault="00FD03DA" w:rsidP="00FD03DA">
      <w:pPr>
        <w:pStyle w:val="ListBullet"/>
      </w:pPr>
      <w:r>
        <w:t xml:space="preserve">X124 – “Hey! Greetings from India. Hope you guys have a great 2017 </w:t>
      </w:r>
      <w:r>
        <w:sym w:font="Wingdings" w:char="F04A"/>
      </w:r>
      <w:r>
        <w:t xml:space="preserve">” – Unnamed </w:t>
      </w:r>
    </w:p>
    <w:p w14:paraId="41618649" w14:textId="77777777" w:rsidR="00FD03DA" w:rsidRDefault="00FD03DA" w:rsidP="00FD03DA">
      <w:pPr>
        <w:pStyle w:val="ListBullet"/>
      </w:pPr>
      <w:r>
        <w:t xml:space="preserve">X125 – “Happy New Year’s 2017. Love” – </w:t>
      </w:r>
      <w:proofErr w:type="spellStart"/>
      <w:r>
        <w:t>Rishikesh</w:t>
      </w:r>
      <w:proofErr w:type="spellEnd"/>
      <w:r>
        <w:t xml:space="preserve"> </w:t>
      </w:r>
    </w:p>
    <w:p w14:paraId="556963FA" w14:textId="77777777" w:rsidR="00FD03DA" w:rsidRDefault="00FD03DA" w:rsidP="00FD03DA">
      <w:pPr>
        <w:pStyle w:val="ListBullet"/>
      </w:pPr>
      <w:r>
        <w:t xml:space="preserve">X126 – “Have a very happy </w:t>
      </w:r>
      <w:r>
        <w:sym w:font="Wingdings" w:char="F04A"/>
      </w:r>
      <w:r>
        <w:t xml:space="preserve"> New Year 2017” – N Sai </w:t>
      </w:r>
      <w:proofErr w:type="spellStart"/>
      <w:r>
        <w:t>Umesh</w:t>
      </w:r>
      <w:proofErr w:type="spellEnd"/>
      <w:r>
        <w:t xml:space="preserve"> </w:t>
      </w:r>
    </w:p>
    <w:p w14:paraId="472D5645" w14:textId="77777777" w:rsidR="00FD03DA" w:rsidRDefault="00E00E1A" w:rsidP="00FD03DA">
      <w:pPr>
        <w:pStyle w:val="ListBullet"/>
      </w:pPr>
      <w:r>
        <w:t xml:space="preserve">X127 – “Guys. </w:t>
      </w:r>
      <w:r>
        <w:sym w:font="Wingdings" w:char="F04A"/>
      </w:r>
      <w:r>
        <w:t xml:space="preserve"> Happy New Year. Best life is waiting for you.” – Unnamed </w:t>
      </w:r>
    </w:p>
    <w:p w14:paraId="315376D9" w14:textId="77777777" w:rsidR="00E00E1A" w:rsidRDefault="00E00E1A" w:rsidP="00FD03DA">
      <w:pPr>
        <w:pStyle w:val="ListBullet"/>
      </w:pPr>
      <w:r>
        <w:t xml:space="preserve">X128 – “Hey champ! Life is going to be better! Stay strong and live on!” – Unnamed </w:t>
      </w:r>
    </w:p>
    <w:p w14:paraId="6A033E3E" w14:textId="77777777" w:rsidR="00E00E1A" w:rsidRDefault="00E00E1A" w:rsidP="00FD03DA">
      <w:pPr>
        <w:pStyle w:val="ListBullet"/>
      </w:pPr>
      <w:r>
        <w:t>X129 – “Kids, Happy New Year and Merry Christmas &lt;3” – “</w:t>
      </w:r>
      <w:proofErr w:type="spellStart"/>
      <w:r>
        <w:t>Yashwanth</w:t>
      </w:r>
      <w:proofErr w:type="spellEnd"/>
      <w:r>
        <w:t xml:space="preserve"> </w:t>
      </w:r>
    </w:p>
    <w:p w14:paraId="1977C171" w14:textId="77777777" w:rsidR="00E00E1A" w:rsidRDefault="00E00E1A" w:rsidP="00FD03DA">
      <w:pPr>
        <w:pStyle w:val="ListBullet"/>
      </w:pPr>
      <w:r>
        <w:t xml:space="preserve">X130 – “Have a prosperous new year </w:t>
      </w:r>
      <w:r>
        <w:sym w:font="Wingdings" w:char="F04A"/>
      </w:r>
      <w:r>
        <w:t xml:space="preserve">” – </w:t>
      </w:r>
      <w:proofErr w:type="spellStart"/>
      <w:r>
        <w:t>Abhinav</w:t>
      </w:r>
      <w:proofErr w:type="spellEnd"/>
      <w:r>
        <w:t xml:space="preserve"> </w:t>
      </w:r>
    </w:p>
    <w:p w14:paraId="2244DBA0" w14:textId="77777777" w:rsidR="00E00E1A" w:rsidRDefault="00E00E1A" w:rsidP="00FD03DA">
      <w:pPr>
        <w:pStyle w:val="ListBullet"/>
      </w:pPr>
      <w:r>
        <w:t xml:space="preserve">X131 – “Happy New Year. Love all. Be happy. Keep Smiling.” – Unnamed </w:t>
      </w:r>
    </w:p>
    <w:p w14:paraId="46AA5F38" w14:textId="77777777" w:rsidR="00E00E1A" w:rsidRDefault="00E00E1A" w:rsidP="00FD03DA">
      <w:pPr>
        <w:pStyle w:val="ListBullet"/>
      </w:pPr>
      <w:r>
        <w:t xml:space="preserve">X132 – “Guys you are not alone. We all are with you. Love you all!” – Unnamed </w:t>
      </w:r>
    </w:p>
    <w:p w14:paraId="1113B5DF" w14:textId="77777777" w:rsidR="00E00E1A" w:rsidRDefault="00E00E1A" w:rsidP="00FD03DA">
      <w:pPr>
        <w:pStyle w:val="ListBullet"/>
      </w:pPr>
      <w:r>
        <w:t xml:space="preserve">X133 – “Hello guys, never feel alone in your life. We all are with you. So, whatever happens, live your life and enjoy </w:t>
      </w:r>
      <w:r>
        <w:sym w:font="Wingdings" w:char="F04A"/>
      </w:r>
      <w:r>
        <w:t>” – Unnamed</w:t>
      </w:r>
    </w:p>
    <w:p w14:paraId="3C34ED46" w14:textId="77777777" w:rsidR="00E00E1A" w:rsidRDefault="00E00E1A" w:rsidP="00FD03DA">
      <w:pPr>
        <w:pStyle w:val="ListBullet"/>
      </w:pPr>
      <w:r>
        <w:lastRenderedPageBreak/>
        <w:t xml:space="preserve">X134 – “Hey kid. Be safe. Be happy. Enjoy the year.” – </w:t>
      </w:r>
      <w:proofErr w:type="spellStart"/>
      <w:r>
        <w:t>Adarsh</w:t>
      </w:r>
      <w:proofErr w:type="spellEnd"/>
      <w:r>
        <w:t xml:space="preserve"> </w:t>
      </w:r>
    </w:p>
    <w:p w14:paraId="557F7849" w14:textId="77777777" w:rsidR="00E00E1A" w:rsidRDefault="00E00E1A" w:rsidP="00FD03DA">
      <w:pPr>
        <w:pStyle w:val="ListBullet"/>
      </w:pPr>
      <w:r>
        <w:t xml:space="preserve">X135 – “We wish you a very happy new year!! This is a new beginning and </w:t>
      </w:r>
      <w:r w:rsidR="00513FB8">
        <w:t>let us all have good hope for the future!” – Am</w:t>
      </w:r>
    </w:p>
    <w:p w14:paraId="16366AE7" w14:textId="77777777" w:rsidR="00513FB8" w:rsidRDefault="00513FB8" w:rsidP="00FD03DA">
      <w:pPr>
        <w:pStyle w:val="ListBullet"/>
      </w:pPr>
      <w:r>
        <w:t xml:space="preserve">X136 – “We wish you a very happy new year. Be happy. Be safe.” – </w:t>
      </w:r>
      <w:proofErr w:type="spellStart"/>
      <w:r>
        <w:t>Ankit</w:t>
      </w:r>
      <w:proofErr w:type="spellEnd"/>
      <w:r>
        <w:t xml:space="preserve"> </w:t>
      </w:r>
    </w:p>
    <w:p w14:paraId="40AFE65A" w14:textId="77777777" w:rsidR="00513FB8" w:rsidRDefault="00513FB8" w:rsidP="00FD03DA">
      <w:pPr>
        <w:pStyle w:val="ListBullet"/>
      </w:pPr>
      <w:r>
        <w:t xml:space="preserve">X137 – “Wish you a very happy new year. May this year bring peace and you soar higher. May god bless you, get yourselves up for a new better beginning!” – Unnamed </w:t>
      </w:r>
    </w:p>
    <w:p w14:paraId="3724DAA5" w14:textId="77777777" w:rsidR="00513FB8" w:rsidRDefault="00513FB8" w:rsidP="00FD03DA">
      <w:pPr>
        <w:pStyle w:val="ListBullet"/>
      </w:pPr>
      <w:r>
        <w:t xml:space="preserve">X138 – “Hey guys, wish you a very happy new year! God bless you all. Lots of love” – </w:t>
      </w:r>
      <w:proofErr w:type="spellStart"/>
      <w:r>
        <w:t>Divya</w:t>
      </w:r>
      <w:proofErr w:type="spellEnd"/>
      <w:r>
        <w:t xml:space="preserve"> </w:t>
      </w:r>
    </w:p>
    <w:p w14:paraId="1BE4BE84" w14:textId="77777777" w:rsidR="00513FB8" w:rsidRDefault="00513FB8" w:rsidP="00FD03DA">
      <w:pPr>
        <w:pStyle w:val="ListBullet"/>
      </w:pPr>
      <w:r>
        <w:t xml:space="preserve">X139 – “Hey! A very happy new year to you guys! Have a fantastic year ahead and all the best for your future! </w:t>
      </w:r>
      <w:r>
        <w:sym w:font="Wingdings" w:char="F04A"/>
      </w:r>
      <w:r>
        <w:t xml:space="preserve">” – Unnamed </w:t>
      </w:r>
    </w:p>
    <w:p w14:paraId="316D87E0" w14:textId="77777777" w:rsidR="00513FB8" w:rsidRDefault="00513FB8" w:rsidP="00FD03DA">
      <w:pPr>
        <w:pStyle w:val="ListBullet"/>
      </w:pPr>
      <w:r>
        <w:t xml:space="preserve">X140 – “Happy New Year, guys! Hope you have an awesome year ahead. Take care </w:t>
      </w:r>
      <w:r>
        <w:sym w:font="Wingdings" w:char="F04A"/>
      </w:r>
      <w:r>
        <w:t xml:space="preserve">” – </w:t>
      </w:r>
      <w:proofErr w:type="spellStart"/>
      <w:r>
        <w:t>Rishav</w:t>
      </w:r>
      <w:proofErr w:type="spellEnd"/>
    </w:p>
    <w:p w14:paraId="52025F83" w14:textId="77777777" w:rsidR="00513FB8" w:rsidRDefault="00513FB8" w:rsidP="00FD03DA">
      <w:pPr>
        <w:pStyle w:val="ListBullet"/>
      </w:pPr>
      <w:r>
        <w:t xml:space="preserve">X141 – “Hello, Happy New Year. Have fun! </w:t>
      </w:r>
      <w:r>
        <w:sym w:font="Wingdings" w:char="F04A"/>
      </w:r>
      <w:r>
        <w:t xml:space="preserve">” – Satyam </w:t>
      </w:r>
    </w:p>
    <w:p w14:paraId="4016F4D7" w14:textId="77777777" w:rsidR="00513FB8" w:rsidRDefault="00513FB8" w:rsidP="00FD03DA">
      <w:pPr>
        <w:pStyle w:val="ListBullet"/>
      </w:pPr>
      <w:r>
        <w:t xml:space="preserve">X142 – “Hey! Happy New Year! Have a fantastic year ahead! </w:t>
      </w:r>
      <w:r>
        <w:sym w:font="Wingdings" w:char="F04A"/>
      </w:r>
      <w:r>
        <w:t xml:space="preserve">” – Unnamed </w:t>
      </w:r>
    </w:p>
    <w:p w14:paraId="4BBBA430" w14:textId="77777777" w:rsidR="00513FB8" w:rsidRDefault="00513FB8" w:rsidP="00FD03DA">
      <w:pPr>
        <w:pStyle w:val="ListBullet"/>
      </w:pPr>
      <w:r>
        <w:t xml:space="preserve">X143 – “Hey! Happy New Year! Have a lovely year and have a blast! All the best! </w:t>
      </w:r>
      <w:r>
        <w:sym w:font="Wingdings" w:char="F04A"/>
      </w:r>
      <w:r>
        <w:t xml:space="preserve"> &lt;3” – Unnamed </w:t>
      </w:r>
    </w:p>
    <w:p w14:paraId="7896953C" w14:textId="77777777" w:rsidR="00513FB8" w:rsidRDefault="00513FB8" w:rsidP="00FD03DA">
      <w:pPr>
        <w:pStyle w:val="ListBullet"/>
      </w:pPr>
      <w:r>
        <w:t xml:space="preserve">X144 – “Hey life is all about ups and downs. Don’t worry. Be strong. Love you </w:t>
      </w:r>
      <w:r>
        <w:sym w:font="Wingdings" w:char="F04A"/>
      </w:r>
      <w:r>
        <w:t xml:space="preserve">” – Unnamed </w:t>
      </w:r>
    </w:p>
    <w:p w14:paraId="43E809CB" w14:textId="77777777" w:rsidR="00513FB8" w:rsidRDefault="00513FB8" w:rsidP="00FD03DA">
      <w:pPr>
        <w:pStyle w:val="ListBullet"/>
      </w:pPr>
      <w:r>
        <w:t xml:space="preserve">X145 – “Hi! Life can be very difficult and you know it better than many others. But, believe me everything will be okay. </w:t>
      </w:r>
      <w:r>
        <w:sym w:font="Wingdings" w:char="F04A"/>
      </w:r>
      <w:r>
        <w:t>” - Swati</w:t>
      </w:r>
    </w:p>
    <w:p w14:paraId="37CC9946" w14:textId="77777777" w:rsidR="00513FB8" w:rsidRDefault="00513FB8" w:rsidP="00FD03DA">
      <w:pPr>
        <w:pStyle w:val="ListBullet"/>
      </w:pPr>
      <w:r>
        <w:t xml:space="preserve">X146 – “Hey kids! Live a long and glorious life full of accomplishments. All the best for all your future endeavors. Happy New Year! God bless you!” – Unnamed </w:t>
      </w:r>
    </w:p>
    <w:p w14:paraId="3F20D4D1" w14:textId="77777777" w:rsidR="00513FB8" w:rsidRDefault="00513FB8" w:rsidP="00FD03DA">
      <w:pPr>
        <w:pStyle w:val="ListBullet"/>
      </w:pPr>
      <w:r>
        <w:t>X147 – “This is the smallest thing that a well of global citizen can do for you. This is my letter of hope for you</w:t>
      </w:r>
      <w:r w:rsidR="008744B0">
        <w:t xml:space="preserve"> that one day the sun will wise.” – </w:t>
      </w:r>
      <w:proofErr w:type="spellStart"/>
      <w:r w:rsidR="008744B0">
        <w:t>Saampras</w:t>
      </w:r>
      <w:proofErr w:type="spellEnd"/>
      <w:r w:rsidR="008744B0">
        <w:t xml:space="preserve"> </w:t>
      </w:r>
      <w:bookmarkStart w:id="0" w:name="_GoBack"/>
      <w:bookmarkEnd w:id="0"/>
      <w:r>
        <w:t xml:space="preserve"> </w:t>
      </w:r>
    </w:p>
    <w:sectPr w:rsidR="00513FB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6B1BB3" w14:textId="77777777" w:rsidR="00AF4A52" w:rsidRDefault="00AF4A52">
      <w:r>
        <w:separator/>
      </w:r>
    </w:p>
    <w:p w14:paraId="52127BA5" w14:textId="77777777" w:rsidR="00AF4A52" w:rsidRDefault="00AF4A52"/>
  </w:endnote>
  <w:endnote w:type="continuationSeparator" w:id="0">
    <w:p w14:paraId="650BEECD" w14:textId="77777777" w:rsidR="00AF4A52" w:rsidRDefault="00AF4A52">
      <w:r>
        <w:continuationSeparator/>
      </w:r>
    </w:p>
    <w:p w14:paraId="15D522C4" w14:textId="77777777" w:rsidR="00AF4A52" w:rsidRDefault="00AF4A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E8075" w14:textId="77777777" w:rsidR="002779EE" w:rsidRDefault="00AF4A5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44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FF741" w14:textId="77777777" w:rsidR="00AF4A52" w:rsidRDefault="00AF4A52">
      <w:r>
        <w:separator/>
      </w:r>
    </w:p>
    <w:p w14:paraId="0B4D828F" w14:textId="77777777" w:rsidR="00AF4A52" w:rsidRDefault="00AF4A52"/>
  </w:footnote>
  <w:footnote w:type="continuationSeparator" w:id="0">
    <w:p w14:paraId="208E5BA1" w14:textId="77777777" w:rsidR="00AF4A52" w:rsidRDefault="00AF4A52">
      <w:r>
        <w:continuationSeparator/>
      </w:r>
    </w:p>
    <w:p w14:paraId="105E03F0" w14:textId="77777777" w:rsidR="00AF4A52" w:rsidRDefault="00AF4A5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DA"/>
    <w:rsid w:val="002779EE"/>
    <w:rsid w:val="00513FB8"/>
    <w:rsid w:val="008744B0"/>
    <w:rsid w:val="00AF4A52"/>
    <w:rsid w:val="00E00E1A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7E9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uryatejchinni/Library/Containers/com.microsoft.Word/Data/Library/Caches/1639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02"/>
    <w:rsid w:val="00A3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2B7E6B80EC4E4EAD0E5C3EE558144A">
    <w:name w:val="AB2B7E6B80EC4E4EAD0E5C3EE558144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ja-JP"/>
    </w:rPr>
  </w:style>
  <w:style w:type="paragraph" w:customStyle="1" w:styleId="9CB099F85B5650479FFFD3BA1F816133">
    <w:name w:val="9CB099F85B5650479FFFD3BA1F8161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41</TotalTime>
  <Pages>3</Pages>
  <Words>634</Words>
  <Characters>3615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2016-10-08T10:57:00Z</dcterms:created>
  <dcterms:modified xsi:type="dcterms:W3CDTF">2016-10-08T11:40:00Z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