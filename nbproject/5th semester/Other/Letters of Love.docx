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EB572" w14:textId="77777777" w:rsidR="00256C33" w:rsidRDefault="006C5071">
      <w:pPr>
        <w:pStyle w:val="Heading1"/>
      </w:pPr>
      <w:r>
        <w:t>Letters of Love (</w:t>
      </w:r>
      <w:r w:rsidR="00820734">
        <w:t>A,B,C,</w:t>
      </w:r>
      <w:r>
        <w:t>D series)</w:t>
      </w:r>
    </w:p>
    <w:p w14:paraId="78E38371" w14:textId="77777777" w:rsidR="00820734" w:rsidRDefault="00820734" w:rsidP="006C5071">
      <w:pPr>
        <w:pStyle w:val="ListBullet"/>
      </w:pPr>
      <w:r>
        <w:t>A1 – “Hey! Hope you are doing well! Please don’t worry things shall get better. You are a beautiful soul. Always remember that &lt;3” – Shreeya Naithani</w:t>
      </w:r>
    </w:p>
    <w:p w14:paraId="4B368C9F" w14:textId="77777777" w:rsidR="00820734" w:rsidRDefault="00820734" w:rsidP="006C5071">
      <w:pPr>
        <w:pStyle w:val="ListBullet"/>
      </w:pPr>
      <w:r>
        <w:t>A2 – “Children of Syria, you are not forgotten. Not all of the world is bad. Your sufferings will soon come to an end. Stay strong. Don’t lose hope.” – Tanishqa Kotian</w:t>
      </w:r>
    </w:p>
    <w:p w14:paraId="06BD924C" w14:textId="77777777" w:rsidR="00820734" w:rsidRDefault="00820734" w:rsidP="006C5071">
      <w:pPr>
        <w:pStyle w:val="ListBullet"/>
      </w:pPr>
      <w:r>
        <w:t>A3 – “Dear little one, don’t lose hope! Everything is going to be fine! You are all children of Allah, he will come for help! Take care! Stay happy.” – Unnamed</w:t>
      </w:r>
    </w:p>
    <w:p w14:paraId="31A21B9E" w14:textId="77777777" w:rsidR="00820734" w:rsidRDefault="00820734" w:rsidP="006C5071">
      <w:pPr>
        <w:pStyle w:val="ListBullet"/>
      </w:pPr>
      <w:r>
        <w:t>A4 – “Dear kid, I hope you are in good spirits and health. We, as a community have</w:t>
      </w:r>
      <w:r w:rsidR="009043FB">
        <w:t xml:space="preserve"> failed and for this we are so sorry. Please stay strong. I sincerely hope this reaches you and provides you some comfort.” – Takshak Pai</w:t>
      </w:r>
    </w:p>
    <w:p w14:paraId="330A441B" w14:textId="77777777" w:rsidR="009043FB" w:rsidRDefault="009043FB" w:rsidP="006C5071">
      <w:pPr>
        <w:pStyle w:val="ListBullet"/>
      </w:pPr>
      <w:r>
        <w:t xml:space="preserve">A5 – “Dear stranger, I don’t know you, but all I want you to know is, you’re not alone in this. I want you to know this because when I was going through tough times there was no one to console me or talk to me. But you, you have so many people all around the world who are trying to reach out to you and help you. You are very strong and please stay the same. Don’t lose hope &lt;3 </w:t>
      </w:r>
      <w:r>
        <w:sym w:font="Wingdings" w:char="F04A"/>
      </w:r>
      <w:r>
        <w:t>” – Komal Srivastava</w:t>
      </w:r>
    </w:p>
    <w:p w14:paraId="2BE39321" w14:textId="77777777" w:rsidR="009043FB" w:rsidRDefault="0035596F" w:rsidP="006C5071">
      <w:pPr>
        <w:pStyle w:val="ListBullet"/>
      </w:pPr>
      <w:r>
        <w:t>A6 – “Hey kids! I hope you’re doing well. Stay strong and always have hope!” – Julius Pereira</w:t>
      </w:r>
    </w:p>
    <w:p w14:paraId="5490323A" w14:textId="77777777" w:rsidR="0035596F" w:rsidRDefault="0035596F" w:rsidP="006C5071">
      <w:pPr>
        <w:pStyle w:val="ListBullet"/>
      </w:pPr>
      <w:r>
        <w:t xml:space="preserve">A7 – “Hi, lovelies! Things might seem tough right now but please remember, this too shall pass. Xoxoxo” – Vaani </w:t>
      </w:r>
    </w:p>
    <w:p w14:paraId="3AE3C1B9" w14:textId="77777777" w:rsidR="0035596F" w:rsidRDefault="0035596F" w:rsidP="006C5071">
      <w:pPr>
        <w:pStyle w:val="ListBullet"/>
      </w:pPr>
      <w:r>
        <w:t>A8 – “Smile your way through difficulties.” – Dheekshan</w:t>
      </w:r>
    </w:p>
    <w:p w14:paraId="4E8BAA33" w14:textId="77777777" w:rsidR="0035596F" w:rsidRDefault="0035596F" w:rsidP="006C5071">
      <w:pPr>
        <w:pStyle w:val="ListBullet"/>
      </w:pPr>
      <w:r>
        <w:t xml:space="preserve">A9 – “Hey hi, please be okay. Everything is going to be alright and you will find a way and you will be the happiest person on earth. Because </w:t>
      </w:r>
      <w:r>
        <w:lastRenderedPageBreak/>
        <w:t xml:space="preserve">you are strong and God is with you. And in time. Everything will pass. </w:t>
      </w:r>
      <w:r>
        <w:sym w:font="Wingdings" w:char="F04A"/>
      </w:r>
      <w:r>
        <w:t xml:space="preserve"> Love!” – Tulsi</w:t>
      </w:r>
    </w:p>
    <w:p w14:paraId="5F0D581E" w14:textId="77777777" w:rsidR="0035596F" w:rsidRDefault="0035596F" w:rsidP="006C5071">
      <w:pPr>
        <w:pStyle w:val="ListBullet"/>
      </w:pPr>
      <w:r>
        <w:t xml:space="preserve">A10 – “The world is full of colors, and life is full of hope. So always keep smiling!! </w:t>
      </w:r>
      <w:r>
        <w:sym w:font="Wingdings" w:char="F04A"/>
      </w:r>
      <w:r>
        <w:t xml:space="preserve">” – Ananya </w:t>
      </w:r>
    </w:p>
    <w:p w14:paraId="1DFA5ED4" w14:textId="77777777" w:rsidR="0035596F" w:rsidRDefault="00E803C1" w:rsidP="006C5071">
      <w:pPr>
        <w:pStyle w:val="ListBullet"/>
      </w:pPr>
      <w:r>
        <w:t xml:space="preserve">A11 – “We care for you and pray things get better. Love” – Jocelyn </w:t>
      </w:r>
    </w:p>
    <w:p w14:paraId="29149C05" w14:textId="77777777" w:rsidR="00E803C1" w:rsidRDefault="00E803C1" w:rsidP="006C5071">
      <w:pPr>
        <w:pStyle w:val="ListBullet"/>
      </w:pPr>
      <w:r>
        <w:t>A12 – “Hi, I hope you’re doing ok. I’m really proud of you how strong you’ve been. Just hold on a little longer! Lots of love” – Safah</w:t>
      </w:r>
    </w:p>
    <w:p w14:paraId="16B23DB7" w14:textId="77777777" w:rsidR="00E803C1" w:rsidRDefault="00E803C1" w:rsidP="006C5071">
      <w:pPr>
        <w:pStyle w:val="ListBullet"/>
      </w:pPr>
      <w:r>
        <w:t>A13 – “Hi, You’re amazing and I am very proud of you all. Everything will be fine, stay strong.” – Nupur</w:t>
      </w:r>
    </w:p>
    <w:p w14:paraId="4EF65D69" w14:textId="77777777" w:rsidR="00E803C1" w:rsidRDefault="00E803C1" w:rsidP="006C5071">
      <w:pPr>
        <w:pStyle w:val="ListBullet"/>
      </w:pPr>
      <w:r>
        <w:t xml:space="preserve">A14 – “Hey kid! Firstly, if you didn’t know it already, you are awesome! So maybe people around you are a little stressed and you don’t know when it’ll all end, but it will. Because the world is a good place and you need to help it out by keeping a BIG BIG smile on you. </w:t>
      </w:r>
      <w:r w:rsidR="00C034FE">
        <w:t>Sending lots of love.” – Ankita</w:t>
      </w:r>
    </w:p>
    <w:p w14:paraId="5C6A6D5E" w14:textId="77777777" w:rsidR="00C034FE" w:rsidRDefault="00C034FE" w:rsidP="006C5071">
      <w:pPr>
        <w:pStyle w:val="ListBullet"/>
      </w:pPr>
      <w:r>
        <w:t>A15 – “Kids, keep smiling. Be happy. And all the best for your future.” – Angad</w:t>
      </w:r>
    </w:p>
    <w:p w14:paraId="79F2A263" w14:textId="77777777" w:rsidR="00C034FE" w:rsidRDefault="00C034FE" w:rsidP="006C5071">
      <w:pPr>
        <w:pStyle w:val="ListBullet"/>
      </w:pPr>
      <w:r>
        <w:t>A16 – “In times of adversity, strong are those who know how to stay happy. Keep smiling. Happy New Year.” – Swayam Gandhi</w:t>
      </w:r>
    </w:p>
    <w:p w14:paraId="6C4C97BD" w14:textId="77777777" w:rsidR="00C034FE" w:rsidRDefault="00C034FE" w:rsidP="006C5071">
      <w:pPr>
        <w:pStyle w:val="ListBullet"/>
      </w:pPr>
      <w:r>
        <w:t xml:space="preserve">A17 – “My friend, trust me you can be heard and I would like to tell you that we do care for you, a lot </w:t>
      </w:r>
      <w:r>
        <w:sym w:font="Wingdings" w:char="F04A"/>
      </w:r>
      <w:r>
        <w:t xml:space="preserve"> With love” – Ishita </w:t>
      </w:r>
    </w:p>
    <w:p w14:paraId="51661D87" w14:textId="77777777" w:rsidR="00C034FE" w:rsidRDefault="00C034FE" w:rsidP="006C5071">
      <w:pPr>
        <w:pStyle w:val="ListBullet"/>
      </w:pPr>
      <w:r>
        <w:t>A18 – “Everything will be fine soon, it all happens for the best! We love you! :D” – Dhruv Sudhir</w:t>
      </w:r>
    </w:p>
    <w:p w14:paraId="5587A539" w14:textId="77777777" w:rsidR="00C034FE" w:rsidRDefault="00C034FE" w:rsidP="006C5071">
      <w:pPr>
        <w:pStyle w:val="ListBullet"/>
      </w:pPr>
      <w:r>
        <w:t xml:space="preserve">A19 – “Don’t feel you boys and girls are alone. All your Indian brothers and sisters are always there with you remembering you guys and praying for all of Syria. &lt;3” – Unnamed </w:t>
      </w:r>
    </w:p>
    <w:p w14:paraId="4FDA6C19" w14:textId="77777777" w:rsidR="00C034FE" w:rsidRDefault="00C034FE" w:rsidP="006C5071">
      <w:pPr>
        <w:pStyle w:val="ListBullet"/>
      </w:pPr>
      <w:r>
        <w:t xml:space="preserve">A20 – “Times are strange. They will change. Together with all, Bad times will fall. Love” – Anirban </w:t>
      </w:r>
    </w:p>
    <w:p w14:paraId="0971E69C" w14:textId="77777777" w:rsidR="00C034FE" w:rsidRDefault="00C034FE" w:rsidP="006C5071">
      <w:pPr>
        <w:pStyle w:val="ListBullet"/>
      </w:pPr>
      <w:r>
        <w:t xml:space="preserve">A21 – “Take care, little one! Things will be better. My prayers are with you.” – Unnamed </w:t>
      </w:r>
    </w:p>
    <w:p w14:paraId="71A894E2" w14:textId="77777777" w:rsidR="00C034FE" w:rsidRDefault="00C034FE" w:rsidP="006C5071">
      <w:pPr>
        <w:pStyle w:val="ListBullet"/>
      </w:pPr>
      <w:r>
        <w:lastRenderedPageBreak/>
        <w:t xml:space="preserve">A22 – “I know a lot of things are happening with you all. We never knew that our fellow humans will destroy our lives but you know what, everything can be healed by the power of love. Love is the only thing which could bring peace. Believe in yourself. God has put you in such circumstances because he knows you are special. You can fight against all odds. I know it is easy to say all these but I trust you all. You all can do it. The sun is burning, so are you. But the sun is also shining, so you have to too. Let’s hope for a day where the life is simple and you all have a </w:t>
      </w:r>
      <w:r w:rsidR="000064ED">
        <w:t>hundred reasons to smile. Remember, love, believe, trust, shine, smile. Life is gonna be beautiful soon. With you all” – Ayushi</w:t>
      </w:r>
    </w:p>
    <w:p w14:paraId="6B64945D" w14:textId="77777777" w:rsidR="000064ED" w:rsidRDefault="000064ED" w:rsidP="006C5071">
      <w:pPr>
        <w:pStyle w:val="ListBullet"/>
      </w:pPr>
      <w:r>
        <w:t>A23 – “Going away is coming home. Never give up hope. All the best.” – Vinyasa Hegade</w:t>
      </w:r>
    </w:p>
    <w:p w14:paraId="0C9CB424" w14:textId="77777777" w:rsidR="000064ED" w:rsidRDefault="000064ED" w:rsidP="000064ED">
      <w:pPr>
        <w:pStyle w:val="ListBullet"/>
      </w:pPr>
      <w:r>
        <w:t>A24 – “You don’t know how know strong you are! You are a survivor! Never give up or be scared, because you are not alone. I pray that you realize your strengths and fight all your odds! Sending you lots of love” – Varsha Sen</w:t>
      </w:r>
    </w:p>
    <w:p w14:paraId="72B78265" w14:textId="77777777" w:rsidR="000064ED" w:rsidRDefault="000064ED" w:rsidP="006C5071">
      <w:pPr>
        <w:pStyle w:val="ListBullet"/>
      </w:pPr>
      <w:r>
        <w:t xml:space="preserve">A25 – “Happy New Year! The world is full of love and miracles – you just have to look beyond the surface to see them </w:t>
      </w:r>
      <w:r>
        <w:sym w:font="Wingdings" w:char="F04A"/>
      </w:r>
      <w:r>
        <w:t xml:space="preserve">” – Unnamed </w:t>
      </w:r>
    </w:p>
    <w:p w14:paraId="05125B2D" w14:textId="77777777" w:rsidR="000064ED" w:rsidRDefault="000064ED" w:rsidP="006C5071">
      <w:pPr>
        <w:pStyle w:val="ListBullet"/>
      </w:pPr>
      <w:r>
        <w:t>A26 – “I send you lots of hope and wish you a happy new year &lt;3” – Unnamed</w:t>
      </w:r>
    </w:p>
    <w:p w14:paraId="2C4071D7" w14:textId="77777777" w:rsidR="000064ED" w:rsidRDefault="000064ED" w:rsidP="006C5071">
      <w:pPr>
        <w:pStyle w:val="ListBullet"/>
      </w:pPr>
      <w:r>
        <w:t xml:space="preserve">A27 – “I urge you to celebrate </w:t>
      </w:r>
      <w:r w:rsidR="005C1287">
        <w:t>your</w:t>
      </w:r>
      <w:r>
        <w:t xml:space="preserve"> extraordinary courage and contributions &lt;3” </w:t>
      </w:r>
      <w:r w:rsidR="005C1287">
        <w:t>– Unnamed</w:t>
      </w:r>
    </w:p>
    <w:p w14:paraId="3F5C0A31" w14:textId="77777777" w:rsidR="005C1287" w:rsidRDefault="005C1287" w:rsidP="006C5071">
      <w:pPr>
        <w:pStyle w:val="ListBullet"/>
      </w:pPr>
      <w:r>
        <w:t xml:space="preserve">A28 – “ With courage let us all combine &lt;3” – Unnamed </w:t>
      </w:r>
    </w:p>
    <w:p w14:paraId="48FFBF69" w14:textId="77777777" w:rsidR="005C1287" w:rsidRDefault="005C1287" w:rsidP="006C5071">
      <w:pPr>
        <w:pStyle w:val="ListBullet"/>
      </w:pPr>
      <w:r>
        <w:t xml:space="preserve">A29 – “Hey beautiful, Be Brave. You don’t know how lovely you are </w:t>
      </w:r>
      <w:r>
        <w:sym w:font="Wingdings" w:char="F04A"/>
      </w:r>
      <w:r>
        <w:t>” – Medha Jha</w:t>
      </w:r>
    </w:p>
    <w:p w14:paraId="165EEF2C" w14:textId="77777777" w:rsidR="005C1287" w:rsidRDefault="005C1287" w:rsidP="006C5071">
      <w:pPr>
        <w:pStyle w:val="ListBullet"/>
      </w:pPr>
      <w:r>
        <w:t xml:space="preserve">A30 – “ God bless you all. One day the sun will shine brighter and bring happiness. Keep smiling </w:t>
      </w:r>
      <w:r>
        <w:sym w:font="Wingdings" w:char="F04A"/>
      </w:r>
      <w:r>
        <w:t>” – Aakanksha</w:t>
      </w:r>
    </w:p>
    <w:p w14:paraId="530A1E29" w14:textId="77777777" w:rsidR="005C1287" w:rsidRDefault="005C1287" w:rsidP="006C5071">
      <w:pPr>
        <w:pStyle w:val="ListBullet"/>
      </w:pPr>
      <w:r>
        <w:t xml:space="preserve">A31 – “Hey, happy new year. I hope this year fulfills all your dreams and brings you all the happiness in the world &lt;3” – Unnamed </w:t>
      </w:r>
    </w:p>
    <w:p w14:paraId="4633E70E" w14:textId="77777777" w:rsidR="005C1287" w:rsidRDefault="005C1287" w:rsidP="006C5071">
      <w:pPr>
        <w:pStyle w:val="ListBullet"/>
      </w:pPr>
      <w:r>
        <w:lastRenderedPageBreak/>
        <w:t xml:space="preserve">A32 – “ Dear love, It is darkest before the dawn, you will feel like you wanna give up or give in, but let me tell you, you are stronger than you think. Keep holding on.” – Unnamed </w:t>
      </w:r>
    </w:p>
    <w:p w14:paraId="5033EDF5" w14:textId="77777777" w:rsidR="005C1287" w:rsidRDefault="005C1287" w:rsidP="006C5071">
      <w:pPr>
        <w:pStyle w:val="ListBullet"/>
      </w:pPr>
      <w:r>
        <w:t>A33 – “Dear children, the world is working for your safety and good. Stay brave. You all will be time.” – Madhu</w:t>
      </w:r>
    </w:p>
    <w:p w14:paraId="733CC317" w14:textId="77777777" w:rsidR="005C1287" w:rsidRDefault="00440574" w:rsidP="006C5071">
      <w:pPr>
        <w:pStyle w:val="ListBullet"/>
      </w:pPr>
      <w:r>
        <w:t>A34 – “The time is tough, but you need to maintain the courage. And fight back. One day you all will spark as a light.” – Sanjana</w:t>
      </w:r>
    </w:p>
    <w:p w14:paraId="7D15498E" w14:textId="77777777" w:rsidR="00440574" w:rsidRDefault="00440574" w:rsidP="006C5071">
      <w:pPr>
        <w:pStyle w:val="ListBullet"/>
      </w:pPr>
      <w:r>
        <w:t xml:space="preserve">A35 – “Hello there! There is always calm after a storm. Hold on there! Dawn is approaching.” – Karthik </w:t>
      </w:r>
    </w:p>
    <w:p w14:paraId="34B3C4B2" w14:textId="77777777" w:rsidR="00440574" w:rsidRDefault="00440574" w:rsidP="006C5071">
      <w:pPr>
        <w:pStyle w:val="ListBullet"/>
      </w:pPr>
      <w:r>
        <w:t>A36 – “I know its hard, but try and find the silver lining. It’s always there. Smile, a little bit. Yeah? Lots of love” Shobhana</w:t>
      </w:r>
    </w:p>
    <w:p w14:paraId="6F8DC118" w14:textId="77777777" w:rsidR="00440574" w:rsidRDefault="00440574" w:rsidP="006C5071">
      <w:pPr>
        <w:pStyle w:val="ListBullet"/>
      </w:pPr>
      <w:r>
        <w:t>A37 – “You are a beautiful person. May this new year bring happinesss in your life. Loads of love” – Shivani</w:t>
      </w:r>
    </w:p>
    <w:p w14:paraId="2C35AD28" w14:textId="77777777" w:rsidR="00440574" w:rsidRDefault="00440574" w:rsidP="006C5071">
      <w:pPr>
        <w:pStyle w:val="ListBullet"/>
      </w:pPr>
      <w:r>
        <w:t>A38 – “Belive in yourself. Believe in hope. And tomorrow will always be better! Do believe that this world is full of passion and there’s always hope!” – ZC Yap</w:t>
      </w:r>
    </w:p>
    <w:p w14:paraId="22409FB0" w14:textId="77777777" w:rsidR="00440574" w:rsidRDefault="00440574" w:rsidP="00440574">
      <w:pPr>
        <w:pStyle w:val="ListBullet"/>
        <w:numPr>
          <w:ilvl w:val="0"/>
          <w:numId w:val="0"/>
        </w:numPr>
        <w:ind w:left="432"/>
      </w:pPr>
      <w:r>
        <w:t>And</w:t>
      </w:r>
    </w:p>
    <w:p w14:paraId="243AF9B5" w14:textId="77777777" w:rsidR="00440574" w:rsidRDefault="00440574" w:rsidP="00440574">
      <w:pPr>
        <w:pStyle w:val="ListBullet"/>
        <w:numPr>
          <w:ilvl w:val="0"/>
          <w:numId w:val="0"/>
        </w:numPr>
        <w:ind w:left="432"/>
      </w:pPr>
      <w:r>
        <w:t>“A bright future awaits you. Be strong and keep faith. You aren’t forgotten. Lots of love” – Arshiya</w:t>
      </w:r>
    </w:p>
    <w:p w14:paraId="058A5545" w14:textId="77777777" w:rsidR="00440574" w:rsidRDefault="00440574" w:rsidP="00440574">
      <w:pPr>
        <w:pStyle w:val="ListBullet"/>
      </w:pPr>
      <w:r>
        <w:t xml:space="preserve">A39 – “You are not alone in this world. &lt;3 We love you from the other side of the world. Stay beautiful. :*” – Niharika </w:t>
      </w:r>
    </w:p>
    <w:p w14:paraId="26F5FA9B" w14:textId="77777777" w:rsidR="00440574" w:rsidRDefault="00440574" w:rsidP="00440574">
      <w:pPr>
        <w:pStyle w:val="ListBullet"/>
        <w:numPr>
          <w:ilvl w:val="0"/>
          <w:numId w:val="0"/>
        </w:numPr>
        <w:ind w:left="432"/>
      </w:pPr>
      <w:r>
        <w:t>And</w:t>
      </w:r>
    </w:p>
    <w:p w14:paraId="459BCB2C" w14:textId="77777777" w:rsidR="00440574" w:rsidRDefault="00440574" w:rsidP="00440574">
      <w:pPr>
        <w:pStyle w:val="ListBullet"/>
        <w:numPr>
          <w:ilvl w:val="0"/>
          <w:numId w:val="0"/>
        </w:numPr>
        <w:ind w:left="432"/>
      </w:pPr>
      <w:r>
        <w:t>“It will all wear off, the troubles, problems, discontentment and you will only be left with peace and harmony. Have faith, love and courage, the world is watching. Lots of love” - Simran</w:t>
      </w:r>
    </w:p>
    <w:p w14:paraId="04CE400A" w14:textId="72ADE101" w:rsidR="00440574" w:rsidRDefault="00440574" w:rsidP="00440574">
      <w:pPr>
        <w:pStyle w:val="ListBullet"/>
      </w:pPr>
      <w:r>
        <w:t xml:space="preserve"> A40 – “At the end of the tunnel is light. The tough times will end soon, stay happy and believe that there is someone who always cares.” – Lyon Mathias</w:t>
      </w:r>
      <w:r w:rsidR="00912992">
        <w:t>.</w:t>
      </w:r>
    </w:p>
    <w:p w14:paraId="6396923F" w14:textId="297960EF" w:rsidR="008421E7" w:rsidRDefault="008421E7" w:rsidP="00440574">
      <w:pPr>
        <w:pStyle w:val="ListBullet"/>
      </w:pPr>
      <w:r>
        <w:lastRenderedPageBreak/>
        <w:t>C1 – “Hey kid from across the world, hope you’re having fun and a wonderful time!” – Aditya Ayoor</w:t>
      </w:r>
    </w:p>
    <w:p w14:paraId="5B5A1235" w14:textId="25C21895" w:rsidR="008421E7" w:rsidRDefault="008421E7" w:rsidP="00440574">
      <w:pPr>
        <w:pStyle w:val="ListBullet"/>
      </w:pPr>
      <w:r>
        <w:t>C2 – “Hello. Happy New Year! Keep smiling and being happy. Stay positive and have a fantastic year. Lots of love” – Neelava Sen</w:t>
      </w:r>
    </w:p>
    <w:p w14:paraId="4CC11150" w14:textId="160BCAF6" w:rsidR="008421E7" w:rsidRDefault="008421E7" w:rsidP="00440574">
      <w:pPr>
        <w:pStyle w:val="ListBullet"/>
      </w:pPr>
      <w:r>
        <w:t xml:space="preserve">C3 – “Home is hope. Believe in hope and home is not far away </w:t>
      </w:r>
      <w:r>
        <w:sym w:font="Wingdings" w:char="F04A"/>
      </w:r>
      <w:r>
        <w:t xml:space="preserve">” – Pravin </w:t>
      </w:r>
    </w:p>
    <w:p w14:paraId="5D760EDD" w14:textId="3E6DA847" w:rsidR="008421E7" w:rsidRDefault="008421E7" w:rsidP="00440574">
      <w:pPr>
        <w:pStyle w:val="ListBullet"/>
      </w:pPr>
      <w:r>
        <w:t xml:space="preserve">C4 – “Hi! Though we’re nations apart, I feel at heart we’re all the same. We strive for similar things. I hope I can help you one day achieve everything you thrive for. Though life and experience may separate us, my love for all of you doesn’t. Good luck! &lt;3” – Unnamed </w:t>
      </w:r>
    </w:p>
    <w:p w14:paraId="0FDD84A9" w14:textId="3F56D2D9" w:rsidR="008421E7" w:rsidRDefault="008421E7" w:rsidP="00440574">
      <w:pPr>
        <w:pStyle w:val="ListBullet"/>
      </w:pPr>
      <w:r>
        <w:t>C5 – “</w:t>
      </w:r>
      <w:r w:rsidR="00011990">
        <w:t>Happy New Year. Have a joyous, beautiful and happy new year full of fulfilled wishes :D” – Pawani</w:t>
      </w:r>
    </w:p>
    <w:p w14:paraId="796B1468" w14:textId="2150C230" w:rsidR="00011990" w:rsidRDefault="00011990" w:rsidP="00440574">
      <w:pPr>
        <w:pStyle w:val="ListBullet"/>
      </w:pPr>
      <w:r>
        <w:t xml:space="preserve">C6 – “You are special. No matter what year it is.” – Rahul Ambati </w:t>
      </w:r>
    </w:p>
    <w:p w14:paraId="0056E9B7" w14:textId="7EEDF42C" w:rsidR="00011990" w:rsidRDefault="00011990" w:rsidP="00440574">
      <w:pPr>
        <w:pStyle w:val="ListBullet"/>
      </w:pPr>
      <w:r>
        <w:t xml:space="preserve">C7 – “Every time the sun sets it also rises. Best Wishes.” – Padma Rani </w:t>
      </w:r>
    </w:p>
    <w:p w14:paraId="40AB1914" w14:textId="628B1E39" w:rsidR="00011990" w:rsidRDefault="00011990" w:rsidP="00440574">
      <w:pPr>
        <w:pStyle w:val="ListBullet"/>
      </w:pPr>
      <w:r>
        <w:t>C8 – “Loads of love, prayers and God bless.” – UK</w:t>
      </w:r>
    </w:p>
    <w:p w14:paraId="63AFFF4A" w14:textId="514BEC3D" w:rsidR="00011990" w:rsidRDefault="00011990" w:rsidP="00440574">
      <w:pPr>
        <w:pStyle w:val="ListBullet"/>
      </w:pPr>
      <w:r>
        <w:t xml:space="preserve">C9 – “Hey, life is full of mysterious happenings and hidden adventures. Often some of the biggest change, drives one closer to their destiny” – Akshit </w:t>
      </w:r>
    </w:p>
    <w:p w14:paraId="68B2C696" w14:textId="5A334777" w:rsidR="00011990" w:rsidRDefault="00011990" w:rsidP="00440574">
      <w:pPr>
        <w:pStyle w:val="ListBullet"/>
      </w:pPr>
      <w:r>
        <w:t xml:space="preserve">C10 – “Loads of love for brave hearts. Keep up the spirit. </w:t>
      </w:r>
      <w:r>
        <w:sym w:font="Wingdings" w:char="F04A"/>
      </w:r>
      <w:r>
        <w:t xml:space="preserve">” – Unnamed </w:t>
      </w:r>
    </w:p>
    <w:p w14:paraId="777B6611" w14:textId="77777777" w:rsidR="00440574" w:rsidRDefault="00440574" w:rsidP="006C5071">
      <w:pPr>
        <w:pStyle w:val="ListBullet"/>
      </w:pPr>
      <w:r>
        <w:t>D1 – “Take care, we are with you!” – Maaz</w:t>
      </w:r>
    </w:p>
    <w:p w14:paraId="5407A158" w14:textId="77777777" w:rsidR="006C5071" w:rsidRDefault="006C5071" w:rsidP="006C5071">
      <w:pPr>
        <w:pStyle w:val="ListBullet"/>
      </w:pPr>
      <w:r>
        <w:t>D2 – “Hey You! You might not know me, but we all from India are with you guys &amp; we wish to meet you guys as well. It’s gonna be alright brother. Peace Out!” – Ayush Agrawal</w:t>
      </w:r>
    </w:p>
    <w:p w14:paraId="43C5A0E2" w14:textId="77777777" w:rsidR="006C5071" w:rsidRDefault="006C5071" w:rsidP="006C5071">
      <w:pPr>
        <w:pStyle w:val="ListBullet"/>
      </w:pPr>
      <w:r>
        <w:t xml:space="preserve">D3 – “Hey! Bad times come so that something really brilliant is about to happen. And it certainly won’t last long. Cheers!” – Shruti Choudhary </w:t>
      </w:r>
    </w:p>
    <w:p w14:paraId="0FB9D7DE" w14:textId="77777777" w:rsidR="006C5071" w:rsidRDefault="006C5071" w:rsidP="006C5071">
      <w:pPr>
        <w:pStyle w:val="ListBullet"/>
      </w:pPr>
      <w:r>
        <w:t>D4 – “Hello, Happy new year! In my home, every New Year’s eve, we sit together as a family and recount good memories. I hope you also get the chance to sit with dear ones and do so!” – Tamam</w:t>
      </w:r>
    </w:p>
    <w:p w14:paraId="679B2A5A" w14:textId="77777777" w:rsidR="006C5071" w:rsidRDefault="006C5071" w:rsidP="006C5071">
      <w:pPr>
        <w:pStyle w:val="ListBullet"/>
      </w:pPr>
      <w:r>
        <w:lastRenderedPageBreak/>
        <w:t xml:space="preserve">D5 – </w:t>
      </w:r>
      <w:r w:rsidR="00955F7C">
        <w:t>“</w:t>
      </w:r>
      <w:r>
        <w:t>Don’t lose hope, we got your back!</w:t>
      </w:r>
      <w:r w:rsidR="00955F7C">
        <w:t>”</w:t>
      </w:r>
      <w:r>
        <w:t xml:space="preserve"> – Unnamed</w:t>
      </w:r>
    </w:p>
    <w:p w14:paraId="46B49C35" w14:textId="77777777" w:rsidR="006C5071" w:rsidRDefault="00955F7C" w:rsidP="006C5071">
      <w:pPr>
        <w:pStyle w:val="ListBullet"/>
      </w:pPr>
      <w:r>
        <w:t xml:space="preserve">D6 – “A very happy happy new year to all of you. Friends are the most important thing that one can have. So spend this new year’s eve with your friends and keep smiling! </w:t>
      </w:r>
      <w:r>
        <w:sym w:font="Wingdings" w:char="F04A"/>
      </w:r>
      <w:r>
        <w:t xml:space="preserve">” – Nishtha </w:t>
      </w:r>
    </w:p>
    <w:p w14:paraId="19D96B1B" w14:textId="77777777" w:rsidR="00955F7C" w:rsidRDefault="00955F7C" w:rsidP="006C5071">
      <w:pPr>
        <w:pStyle w:val="ListBullet"/>
      </w:pPr>
      <w:r>
        <w:t xml:space="preserve">D7 – “Happy New Year! I hope you and your family get to share happiness this New Year. I hope as many smiles and happiness as possible come across your way.” – Anwie </w:t>
      </w:r>
    </w:p>
    <w:p w14:paraId="44EEBA15" w14:textId="77777777" w:rsidR="00955F7C" w:rsidRDefault="00955F7C" w:rsidP="006C5071">
      <w:pPr>
        <w:pStyle w:val="ListBullet"/>
      </w:pPr>
      <w:r>
        <w:t xml:space="preserve">D8 – “Dear stranger brother/sister. We are there wherever you are. We are listening and doing everything. Have a blessed day and beautiful year filled with colors.” – Jussil </w:t>
      </w:r>
    </w:p>
    <w:p w14:paraId="15659837" w14:textId="77777777" w:rsidR="00955F7C" w:rsidRDefault="00955F7C" w:rsidP="006C5071">
      <w:pPr>
        <w:pStyle w:val="ListBullet"/>
      </w:pPr>
      <w:r>
        <w:t xml:space="preserve">D9 – “Hi, I know this sounds clichéd, but stay strong, and even though we may never see each other or talk to one another, I want you to know that I care about what happens to you, no matter what!!” – Marziyah </w:t>
      </w:r>
    </w:p>
    <w:p w14:paraId="758D2EA0" w14:textId="77777777" w:rsidR="00F135AE" w:rsidRDefault="00F135AE" w:rsidP="00F135AE">
      <w:pPr>
        <w:pStyle w:val="ListBullet"/>
        <w:numPr>
          <w:ilvl w:val="0"/>
          <w:numId w:val="0"/>
        </w:numPr>
        <w:ind w:left="432"/>
      </w:pPr>
      <w:r>
        <w:t>And</w:t>
      </w:r>
    </w:p>
    <w:p w14:paraId="44429641" w14:textId="77777777" w:rsidR="00F135AE" w:rsidRDefault="00F135AE" w:rsidP="00F135AE">
      <w:pPr>
        <w:pStyle w:val="ListBullet"/>
        <w:numPr>
          <w:ilvl w:val="0"/>
          <w:numId w:val="0"/>
        </w:numPr>
        <w:ind w:left="432"/>
      </w:pPr>
      <w:r>
        <w:t xml:space="preserve">“Hey guys! Happy New Year! The last year must have been tough, but believe me, its all going to better. Our prayers are with you. Stay strong, and stay happy.” – Unnamed </w:t>
      </w:r>
    </w:p>
    <w:p w14:paraId="498B0544" w14:textId="77777777" w:rsidR="00955F7C" w:rsidRDefault="00F135AE" w:rsidP="006C5071">
      <w:pPr>
        <w:pStyle w:val="ListBullet"/>
      </w:pPr>
      <w:r>
        <w:t>D10 – “Happy New Year! Stay strong, stay together and stay blessed. Lot of love.” – Vatsal Mishra</w:t>
      </w:r>
    </w:p>
    <w:p w14:paraId="7555F0BE" w14:textId="77777777" w:rsidR="00F135AE" w:rsidRDefault="00F135AE" w:rsidP="006C5071">
      <w:pPr>
        <w:pStyle w:val="ListBullet"/>
      </w:pPr>
      <w:r>
        <w:t>D11 – “Hey guys, have a great new year! Don’t let anything dull your sparkle, stay strong and happy – always. Your journey must have been tough but congrats on making it through the tough times, have a wonderful life ahead.” – Much love from India</w:t>
      </w:r>
    </w:p>
    <w:p w14:paraId="7D01B091" w14:textId="77777777" w:rsidR="00F135AE" w:rsidRDefault="00F135AE" w:rsidP="006C5071">
      <w:pPr>
        <w:pStyle w:val="ListBullet"/>
      </w:pPr>
      <w:r>
        <w:t>D12 – “ Believe in your flyness, conquer the shyness! Glitter and blaze on like you’ll live forever!” – Ananya Roy</w:t>
      </w:r>
    </w:p>
    <w:p w14:paraId="44DF9B25" w14:textId="77777777" w:rsidR="00F135AE" w:rsidRDefault="00F135AE" w:rsidP="006C5071">
      <w:pPr>
        <w:pStyle w:val="ListBullet"/>
      </w:pPr>
      <w:r>
        <w:t xml:space="preserve">D13 – “Hi! You are amazing! I hope you find all the love, happiness and joy that this world has to offer. In this note I enclose all my hope and my love! Take care of yourself and achieve all your dreams. All my love.” – Neha </w:t>
      </w:r>
    </w:p>
    <w:p w14:paraId="514FA6A5" w14:textId="77777777" w:rsidR="00F135AE" w:rsidRDefault="00F135AE" w:rsidP="006C5071">
      <w:pPr>
        <w:pStyle w:val="ListBullet"/>
      </w:pPr>
      <w:r>
        <w:lastRenderedPageBreak/>
        <w:t xml:space="preserve">D14 – “Hi, </w:t>
      </w:r>
      <w:r w:rsidR="00820734">
        <w:t>this</w:t>
      </w:r>
      <w:r>
        <w:t xml:space="preserve"> is Sheetal from India sending you all love and happiness. Best wishes :*” – Sheetal </w:t>
      </w:r>
    </w:p>
    <w:p w14:paraId="77B8D75D" w14:textId="77777777" w:rsidR="00F135AE" w:rsidRDefault="00F135AE" w:rsidP="006C5071">
      <w:pPr>
        <w:pStyle w:val="ListBullet"/>
      </w:pPr>
      <w:r>
        <w:t>D15 – “You are not alone.” – Sherry Philips</w:t>
      </w:r>
    </w:p>
    <w:p w14:paraId="092AF94F" w14:textId="77777777" w:rsidR="00F135AE" w:rsidRDefault="00F135AE" w:rsidP="006C5071">
      <w:pPr>
        <w:pStyle w:val="ListBullet"/>
      </w:pPr>
      <w:r>
        <w:t>D16 – “Time heals everything. So stay strong and believe that it will be alright. When you wake up everyday, tell yourself that it will be fine. You guys are an inspiration.” – Unnamed</w:t>
      </w:r>
    </w:p>
    <w:p w14:paraId="50AAFC2D" w14:textId="77777777" w:rsidR="00820734" w:rsidRDefault="00820734" w:rsidP="006C5071">
      <w:pPr>
        <w:pStyle w:val="ListBullet"/>
      </w:pPr>
      <w:r>
        <w:t xml:space="preserve">D17 – “Live long and prosper! </w:t>
      </w:r>
      <w:r>
        <w:sym w:font="Wingdings" w:char="F04A"/>
      </w:r>
      <w:r>
        <w:t xml:space="preserve">” – Unnamed </w:t>
      </w:r>
    </w:p>
    <w:p w14:paraId="4A993831" w14:textId="77777777" w:rsidR="00820734" w:rsidRDefault="00820734" w:rsidP="00820734">
      <w:pPr>
        <w:pStyle w:val="ListBullet"/>
      </w:pPr>
      <w:r>
        <w:t>D18 – “Believe in yourself, kid!</w:t>
      </w:r>
      <w:r w:rsidR="00F135AE">
        <w:t xml:space="preserve"> </w:t>
      </w:r>
      <w:r>
        <w:t>Nobody’s help will help except your believe in yourself! Happy New Year!!” – Unnamed</w:t>
      </w:r>
    </w:p>
    <w:p w14:paraId="2723B17C" w14:textId="65BAA772" w:rsidR="009C4022" w:rsidRDefault="009C4022" w:rsidP="00820734">
      <w:pPr>
        <w:pStyle w:val="ListBullet"/>
      </w:pPr>
      <w:r>
        <w:t>E1 – “</w:t>
      </w:r>
      <w:r w:rsidR="006071BD">
        <w:t>Hang in there, buddy! We are all there for you. Lots of love from” – Shaista</w:t>
      </w:r>
    </w:p>
    <w:p w14:paraId="40E6224E" w14:textId="1AE096DC" w:rsidR="006071BD" w:rsidRDefault="006071BD" w:rsidP="00820734">
      <w:pPr>
        <w:pStyle w:val="ListBullet"/>
      </w:pPr>
      <w:r>
        <w:t>E2 – “For the courage that you have shown and that you will show. Lots of love” – Reetobaan</w:t>
      </w:r>
    </w:p>
    <w:p w14:paraId="76F0F013" w14:textId="217EE437" w:rsidR="006071BD" w:rsidRDefault="006071BD" w:rsidP="00820734">
      <w:pPr>
        <w:pStyle w:val="ListBullet"/>
      </w:pPr>
      <w:r>
        <w:t xml:space="preserve">N1 – “Hey little ones, we have not met but I have seen your pictures. You are little angels so brave, so courageous and so beautiful. Always be strong, be hopeful in life. You are our future and you’ll do great things in lige.” – Simran </w:t>
      </w:r>
    </w:p>
    <w:p w14:paraId="1C05C875" w14:textId="51724D33" w:rsidR="006071BD" w:rsidRDefault="006071BD" w:rsidP="00820734">
      <w:pPr>
        <w:pStyle w:val="ListBullet"/>
      </w:pPr>
      <w:r>
        <w:t xml:space="preserve">N2 – “Hey small lovelies, We are there for you all. Be brave and keep smiling always </w:t>
      </w:r>
      <w:r>
        <w:sym w:font="Wingdings" w:char="F04A"/>
      </w:r>
      <w:r>
        <w:t xml:space="preserve"> God bless you all” – Unnamed </w:t>
      </w:r>
    </w:p>
    <w:p w14:paraId="2908756C" w14:textId="1BE55313" w:rsidR="006071BD" w:rsidRDefault="006071BD" w:rsidP="00820734">
      <w:pPr>
        <w:pStyle w:val="ListBullet"/>
      </w:pPr>
      <w:r>
        <w:t xml:space="preserve">N3 – “Trust me, everything will be all right. We are there to shape your future. We are waiting for you to rock the world” – Unnamed </w:t>
      </w:r>
    </w:p>
    <w:p w14:paraId="47B0B5EE" w14:textId="0B5C2EB0" w:rsidR="006071BD" w:rsidRDefault="006071BD" w:rsidP="00820734">
      <w:pPr>
        <w:pStyle w:val="ListBullet"/>
      </w:pPr>
      <w:r>
        <w:t>N4 – “Dear kids! I wish you all the very best for your future! I wish to meet you all, hope I get a chance to meet you wonderful people. Loads of love” – TRIP India</w:t>
      </w:r>
    </w:p>
    <w:p w14:paraId="335CD4CB" w14:textId="2C534B48" w:rsidR="006071BD" w:rsidRDefault="006071BD" w:rsidP="00820734">
      <w:pPr>
        <w:pStyle w:val="ListBullet"/>
      </w:pPr>
      <w:r>
        <w:t>N5 – “</w:t>
      </w:r>
      <w:r w:rsidR="0073513B">
        <w:t>Keep smiling! All’s not lost. Staying together is the biggest blessing! With love from India” – Krishna</w:t>
      </w:r>
    </w:p>
    <w:p w14:paraId="7959333B" w14:textId="3EDCC410" w:rsidR="0073513B" w:rsidRDefault="0073513B" w:rsidP="00820734">
      <w:pPr>
        <w:pStyle w:val="ListBullet"/>
      </w:pPr>
      <w:r>
        <w:t xml:space="preserve">N6 – “Dear child, the most unique quality that we humans possess is that of never losing hope in the most difficult of times; this is what has helped extraordinary people achieve the impossible and their capacity of </w:t>
      </w:r>
      <w:r>
        <w:lastRenderedPageBreak/>
        <w:t>holding hope makes them extraordinary. Never forget that however long the night is, there is always dawn. I will pray for you and your loved ones that you find peace and happiness where ever you are. Lots of love” – Swadha</w:t>
      </w:r>
    </w:p>
    <w:p w14:paraId="7A2CE4A9" w14:textId="53FDE0E3" w:rsidR="0073513B" w:rsidRDefault="0073513B" w:rsidP="0073513B">
      <w:pPr>
        <w:pStyle w:val="ListBullet"/>
        <w:numPr>
          <w:ilvl w:val="0"/>
          <w:numId w:val="0"/>
        </w:numPr>
        <w:ind w:left="432"/>
      </w:pPr>
      <w:r>
        <w:t xml:space="preserve">And </w:t>
      </w:r>
    </w:p>
    <w:p w14:paraId="6CA4FD28" w14:textId="1DB2B4A5" w:rsidR="0073513B" w:rsidRDefault="0073513B" w:rsidP="0073513B">
      <w:pPr>
        <w:pStyle w:val="ListBullet"/>
        <w:numPr>
          <w:ilvl w:val="0"/>
          <w:numId w:val="0"/>
        </w:numPr>
        <w:ind w:left="432"/>
      </w:pPr>
      <w:r>
        <w:t>“You all make the world a much, much better place. Hang in there, we are with you in hoping for a better tomorrow! Love from India!” – Unnamed</w:t>
      </w:r>
    </w:p>
    <w:p w14:paraId="592277E7" w14:textId="48F99201" w:rsidR="0073513B" w:rsidRDefault="0073513B" w:rsidP="00820734">
      <w:pPr>
        <w:pStyle w:val="ListBullet"/>
      </w:pPr>
      <w:r>
        <w:t>N7 – “Dear child, my mother once told me something that kept her going when things went wrong – ‘When things go wrong and you think it’s the end, God smiles from above and says relax sweetheart, its just a bend, not the end’. I hope you always know how very special you are. Stay strong. Lots of love coming your way” – Mischief (my dog) and Niharika</w:t>
      </w:r>
    </w:p>
    <w:p w14:paraId="489DEC5E" w14:textId="24C96266" w:rsidR="0073513B" w:rsidRDefault="0073513B" w:rsidP="0073513B">
      <w:pPr>
        <w:pStyle w:val="ListBullet"/>
        <w:numPr>
          <w:ilvl w:val="0"/>
          <w:numId w:val="0"/>
        </w:numPr>
        <w:ind w:left="432"/>
      </w:pPr>
      <w:r>
        <w:t>And</w:t>
      </w:r>
    </w:p>
    <w:p w14:paraId="6D81B9FF" w14:textId="4FA1A2BA" w:rsidR="0073513B" w:rsidRDefault="0073513B" w:rsidP="0073513B">
      <w:pPr>
        <w:pStyle w:val="ListBullet"/>
        <w:numPr>
          <w:ilvl w:val="0"/>
          <w:numId w:val="0"/>
        </w:numPr>
        <w:ind w:left="432"/>
      </w:pPr>
      <w:r>
        <w:t xml:space="preserve">“We love you.” – Jog </w:t>
      </w:r>
    </w:p>
    <w:p w14:paraId="2962FD17" w14:textId="3BDCD7C7" w:rsidR="0073513B" w:rsidRDefault="0073513B" w:rsidP="00820734">
      <w:pPr>
        <w:pStyle w:val="ListBullet"/>
      </w:pPr>
      <w:r>
        <w:t xml:space="preserve">N8 – “Your smiles are always precious to those who love you! Mostly to yourself. So whatever it is, never forget to smile! </w:t>
      </w:r>
      <w:r>
        <w:sym w:font="Wingdings" w:char="F04A"/>
      </w:r>
      <w:r>
        <w:t xml:space="preserve">” – Unnamed </w:t>
      </w:r>
    </w:p>
    <w:p w14:paraId="26AF75CF" w14:textId="2C0F0CED" w:rsidR="0073513B" w:rsidRDefault="0073513B" w:rsidP="0073513B">
      <w:pPr>
        <w:pStyle w:val="ListBullet"/>
        <w:numPr>
          <w:ilvl w:val="0"/>
          <w:numId w:val="0"/>
        </w:numPr>
        <w:ind w:left="432"/>
      </w:pPr>
      <w:r>
        <w:t xml:space="preserve">And </w:t>
      </w:r>
    </w:p>
    <w:p w14:paraId="34473D7F" w14:textId="5491FEAB" w:rsidR="0073513B" w:rsidRDefault="0073513B" w:rsidP="0073513B">
      <w:pPr>
        <w:pStyle w:val="ListBullet"/>
        <w:numPr>
          <w:ilvl w:val="0"/>
          <w:numId w:val="0"/>
        </w:numPr>
        <w:ind w:left="432"/>
      </w:pPr>
      <w:r>
        <w:t xml:space="preserve">“Hi, you. Stay strong, kid and keep breathing because everything else will fall into place. Take care.” – World </w:t>
      </w:r>
    </w:p>
    <w:p w14:paraId="224EB54D" w14:textId="35738309" w:rsidR="0073513B" w:rsidRDefault="0073513B" w:rsidP="00820734">
      <w:pPr>
        <w:pStyle w:val="ListBullet"/>
      </w:pPr>
      <w:r>
        <w:t>N9 – “</w:t>
      </w:r>
      <w:r w:rsidR="00A614CA">
        <w:t xml:space="preserve">Smile and tickle someone beside you so that they smile too. Don’t worry, you shall have your say soon. We love you and we pray for you &lt;3” – Unnamed </w:t>
      </w:r>
      <w:bookmarkStart w:id="0" w:name="_GoBack"/>
      <w:bookmarkEnd w:id="0"/>
    </w:p>
    <w:p w14:paraId="730D9494" w14:textId="77777777" w:rsidR="00820734" w:rsidRDefault="00820734" w:rsidP="00820734">
      <w:pPr>
        <w:pStyle w:val="ListBullet"/>
        <w:numPr>
          <w:ilvl w:val="0"/>
          <w:numId w:val="0"/>
        </w:numPr>
      </w:pPr>
    </w:p>
    <w:p w14:paraId="6B09D75E" w14:textId="77777777" w:rsidR="00256C33" w:rsidRDefault="00256C33">
      <w:pPr>
        <w:pStyle w:val="Heading2"/>
      </w:pPr>
    </w:p>
    <w:sectPr w:rsidR="00256C33">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AD483" w14:textId="77777777" w:rsidR="00374040" w:rsidRDefault="00374040">
      <w:r>
        <w:separator/>
      </w:r>
    </w:p>
    <w:p w14:paraId="2E676EDF" w14:textId="77777777" w:rsidR="00374040" w:rsidRDefault="00374040"/>
  </w:endnote>
  <w:endnote w:type="continuationSeparator" w:id="0">
    <w:p w14:paraId="34746668" w14:textId="77777777" w:rsidR="00374040" w:rsidRDefault="00374040">
      <w:r>
        <w:continuationSeparator/>
      </w:r>
    </w:p>
    <w:p w14:paraId="70896BEF" w14:textId="77777777" w:rsidR="00374040" w:rsidRDefault="00374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50122A0" w14:textId="77777777" w:rsidR="006071BD" w:rsidRDefault="006071BD">
        <w:pPr>
          <w:pStyle w:val="Footer"/>
        </w:pPr>
        <w:r>
          <w:fldChar w:fldCharType="begin"/>
        </w:r>
        <w:r>
          <w:instrText xml:space="preserve"> PAGE   \* MERGEFORMAT </w:instrText>
        </w:r>
        <w:r>
          <w:fldChar w:fldCharType="separate"/>
        </w:r>
        <w:r w:rsidR="00A614CA">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71D4" w14:textId="77777777" w:rsidR="00374040" w:rsidRDefault="00374040">
      <w:r>
        <w:separator/>
      </w:r>
    </w:p>
    <w:p w14:paraId="4175A33D" w14:textId="77777777" w:rsidR="00374040" w:rsidRDefault="00374040"/>
  </w:footnote>
  <w:footnote w:type="continuationSeparator" w:id="0">
    <w:p w14:paraId="10DC9966" w14:textId="77777777" w:rsidR="00374040" w:rsidRDefault="00374040">
      <w:r>
        <w:continuationSeparator/>
      </w:r>
    </w:p>
    <w:p w14:paraId="79F5A78E" w14:textId="77777777" w:rsidR="00374040" w:rsidRDefault="0037404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A797A"/>
    <w:multiLevelType w:val="hybridMultilevel"/>
    <w:tmpl w:val="2564F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CCC0CA6"/>
    <w:multiLevelType w:val="hybridMultilevel"/>
    <w:tmpl w:val="028C32A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71"/>
    <w:rsid w:val="000064ED"/>
    <w:rsid w:val="00011990"/>
    <w:rsid w:val="00256C33"/>
    <w:rsid w:val="0035596F"/>
    <w:rsid w:val="00374040"/>
    <w:rsid w:val="00440574"/>
    <w:rsid w:val="005C1287"/>
    <w:rsid w:val="006071BD"/>
    <w:rsid w:val="006C5071"/>
    <w:rsid w:val="0073513B"/>
    <w:rsid w:val="00820734"/>
    <w:rsid w:val="008421E7"/>
    <w:rsid w:val="009043FB"/>
    <w:rsid w:val="00912992"/>
    <w:rsid w:val="00955F7C"/>
    <w:rsid w:val="009C4022"/>
    <w:rsid w:val="00A614CA"/>
    <w:rsid w:val="00C034FE"/>
    <w:rsid w:val="00E803C1"/>
    <w:rsid w:val="00F1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0A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ryatejchinni/Library/Containers/com.microsoft.Word/Data/Library/Caches/1639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3D"/>
    <w:rsid w:val="00FD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13137971AC46BC3696608E05DD48">
    <w:name w:val="FB3B13137971AC46BC3696608E05DD48"/>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5B79893E292B494D926199F2F911A3CD">
    <w:name w:val="5B79893E292B494D926199F2F911A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177</TotalTime>
  <Pages>8</Pages>
  <Words>1854</Words>
  <Characters>10568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2016-10-06T11:36:00Z</dcterms:created>
  <dcterms:modified xsi:type="dcterms:W3CDTF">2016-10-06T14:36:00Z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